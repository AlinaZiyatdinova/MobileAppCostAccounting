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8D" w:rsidRPr="00D149A8" w:rsidRDefault="00F127D7" w:rsidP="0075018D">
      <w:pPr>
        <w:jc w:val="center"/>
        <w:rPr>
          <w:rFonts w:cs="Times New Roman"/>
          <w:szCs w:val="28"/>
        </w:rPr>
      </w:pPr>
      <w:r w:rsidRPr="00D149A8">
        <w:rPr>
          <w:rFonts w:cs="Times New Roman"/>
          <w:noProof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line id="Line 4" o:spid="_x0000_s1028" style="position:absolute;visibility:visible;mso-wrap-style:square" from="1876,1008" to="1876,155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B08MAAADaAAAADwAAAGRycy9kb3ducmV2LnhtbESPQUsDMRSE74L/ITzBi3SzirR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RgdPDAAAA2gAAAA8AAAAAAAAAAAAA&#10;AAAAoQIAAGRycy9kb3ducmV2LnhtbFBLBQYAAAAABAAEAPkAAACRAwAAAAA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0kSMMAAADaAAAADwAAAGRycy9kb3ducmV2LnhtbESPQUsDMRSE74L/ITzBi3SzCrZlbVrE&#10;UhA8tVv0+tg8N4vJy7J5bbf+eiMUehxm5htmsRqDV0caUhfZwGNRgiJuou24NbCvN5M5qCTIFn1k&#10;MnCmBKvl7c0CKxtPvKXjTlqVIZwqNOBE+krr1DgKmIrYE2fvOw4BJcuh1XbAU4YHr5/KcqoDdpwX&#10;HPb05qj52R2CAfn9XMsXr13t64+HqbfdbItnY+7vxtcXUEKjXMOX9rs18Az/V/IN0M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dJEjDAAAA2gAAAA8AAAAAAAAAAAAA&#10;AAAAoQIAAGRycy9kb3ducmV2LnhtbFBLBQYAAAAABAAEAPkAAACRAwAAAAA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ikt9LCAAAA2gAAAA8AAABkcnMvZG93bnJldi54bWxEj0GLwjAUhO/C/ofwFrzZdEVEqlFk2UUF&#10;L+ouenw2z7bYvNQmavXXG0HwOMzMN8xo0phSXKh2hWUFX1EMgji1uuBMwd/mtzMA4TyyxtIyKbiR&#10;g8n4ozXCRNsrr+iy9pkIEHYJKsi9rxIpXZqTQRfZijh4B1sb9EHWmdQ1XgPclLIbx31psOCwkGNF&#10;3zmlx/XZKIhNutv/n91iJrs/cnk/9ZzZ7pRqfzbTIQhPjX+HX+25VtCH55VwA+T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pLfSwgAAANoAAAAPAAAAAAAAAAAAAAAAAJ8C&#10;AABkcnMvZG93bnJldi54bWxQSwUGAAAAAAQABAD3AAAAjgM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cs="Times New Roman"/>
          <w:szCs w:val="28"/>
        </w:rPr>
        <w:t xml:space="preserve">Министерство образования и </w:t>
      </w:r>
      <w:r w:rsidR="00A64B5A" w:rsidRPr="00D149A8">
        <w:rPr>
          <w:rFonts w:cs="Times New Roman"/>
          <w:szCs w:val="28"/>
        </w:rPr>
        <w:t>моло</w:t>
      </w:r>
      <w:r w:rsidR="00CD2316" w:rsidRPr="00D149A8">
        <w:rPr>
          <w:rFonts w:cs="Times New Roman"/>
          <w:szCs w:val="28"/>
        </w:rPr>
        <w:t>дежной политики</w:t>
      </w:r>
      <w:r w:rsidR="0075018D" w:rsidRPr="00D149A8">
        <w:rPr>
          <w:rFonts w:cs="Times New Roman"/>
          <w:szCs w:val="28"/>
        </w:rPr>
        <w:t xml:space="preserve"> Свердловской области</w:t>
      </w:r>
    </w:p>
    <w:p w:rsidR="0075018D" w:rsidRPr="00D149A8" w:rsidRDefault="0075018D" w:rsidP="0075018D">
      <w:pPr>
        <w:jc w:val="center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ГАПОУ СО «Екатеринбургский колледж транспортного строительства»</w:t>
      </w: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364F79" w:rsidRPr="00364F79" w:rsidRDefault="0075018D" w:rsidP="00AE0F3B">
      <w:pPr>
        <w:jc w:val="center"/>
        <w:rPr>
          <w:rFonts w:cs="Times New Roman"/>
          <w:b/>
          <w:color w:val="FF0000"/>
          <w:szCs w:val="28"/>
        </w:rPr>
      </w:pPr>
      <w:r w:rsidRPr="00D149A8">
        <w:rPr>
          <w:rFonts w:cs="Times New Roman"/>
          <w:szCs w:val="28"/>
        </w:rPr>
        <w:t xml:space="preserve">Отчёт </w:t>
      </w:r>
      <w:r w:rsidR="00AE0F3B">
        <w:rPr>
          <w:rFonts w:cs="Times New Roman"/>
          <w:szCs w:val="28"/>
        </w:rPr>
        <w:t xml:space="preserve"> </w:t>
      </w:r>
      <w:r w:rsidRPr="00D149A8">
        <w:rPr>
          <w:rFonts w:cs="Times New Roman"/>
          <w:szCs w:val="28"/>
        </w:rPr>
        <w:t>«</w:t>
      </w:r>
      <w:r w:rsidR="00364F79">
        <w:rPr>
          <w:rFonts w:cs="Times New Roman"/>
          <w:b/>
          <w:color w:val="FF0000"/>
          <w:szCs w:val="28"/>
        </w:rPr>
        <w:t>Практическая работа №</w:t>
      </w:r>
      <w:r w:rsidR="00364F79">
        <w:rPr>
          <w:rFonts w:cs="Times New Roman"/>
          <w:b/>
          <w:color w:val="FF0000"/>
          <w:szCs w:val="28"/>
          <w:lang w:val="en-US"/>
        </w:rPr>
        <w:t>1</w:t>
      </w:r>
      <w:r w:rsidR="00364F79">
        <w:rPr>
          <w:rFonts w:cs="Times New Roman"/>
          <w:b/>
          <w:color w:val="FF0000"/>
          <w:szCs w:val="28"/>
        </w:rPr>
        <w:t>_2</w:t>
      </w:r>
    </w:p>
    <w:p w:rsidR="0075018D" w:rsidRPr="00D149A8" w:rsidRDefault="00364F79" w:rsidP="00AE0F3B">
      <w:pPr>
        <w:jc w:val="center"/>
        <w:rPr>
          <w:rFonts w:cs="Times New Roman"/>
          <w:szCs w:val="28"/>
        </w:rPr>
      </w:pPr>
      <w:r>
        <w:rPr>
          <w:rFonts w:cs="Times New Roman"/>
          <w:b/>
          <w:color w:val="FF0000"/>
          <w:szCs w:val="28"/>
        </w:rPr>
        <w:t>Вариант 1</w:t>
      </w:r>
      <w:r w:rsidR="0075018D" w:rsidRPr="00D149A8">
        <w:rPr>
          <w:rFonts w:cs="Times New Roman"/>
          <w:szCs w:val="28"/>
        </w:rPr>
        <w:t>»</w:t>
      </w: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Pr="00D149A8" w:rsidRDefault="0075018D" w:rsidP="0075018D">
      <w:pPr>
        <w:rPr>
          <w:rFonts w:cs="Times New Roman"/>
          <w:szCs w:val="28"/>
        </w:rPr>
      </w:pPr>
    </w:p>
    <w:p w:rsidR="0075018D" w:rsidRDefault="0075018D" w:rsidP="0075018D">
      <w:pPr>
        <w:rPr>
          <w:rFonts w:cs="Times New Roman"/>
          <w:szCs w:val="28"/>
        </w:rPr>
      </w:pPr>
    </w:p>
    <w:p w:rsidR="00FD5DA9" w:rsidRPr="00D149A8" w:rsidRDefault="00FD5DA9" w:rsidP="0075018D">
      <w:pPr>
        <w:rPr>
          <w:rFonts w:cs="Times New Roman"/>
          <w:szCs w:val="28"/>
        </w:rPr>
      </w:pPr>
    </w:p>
    <w:p w:rsidR="0075018D" w:rsidRPr="00004E03" w:rsidRDefault="0075018D" w:rsidP="0075018D">
      <w:pPr>
        <w:jc w:val="right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Выполнил</w:t>
      </w:r>
      <w:r w:rsidR="00AE0F3B">
        <w:rPr>
          <w:rFonts w:cs="Times New Roman"/>
          <w:szCs w:val="28"/>
        </w:rPr>
        <w:t>а</w:t>
      </w:r>
      <w:r w:rsidRPr="00D149A8">
        <w:rPr>
          <w:rFonts w:cs="Times New Roman"/>
          <w:szCs w:val="28"/>
        </w:rPr>
        <w:t xml:space="preserve">: </w:t>
      </w:r>
      <w:proofErr w:type="spellStart"/>
      <w:r w:rsidR="00AE0F3B">
        <w:rPr>
          <w:rFonts w:cs="Times New Roman"/>
          <w:szCs w:val="28"/>
        </w:rPr>
        <w:t>З</w:t>
      </w:r>
      <w:r w:rsidR="00FD5DA9">
        <w:rPr>
          <w:rFonts w:cs="Times New Roman"/>
          <w:szCs w:val="28"/>
        </w:rPr>
        <w:t>иятдинова</w:t>
      </w:r>
      <w:proofErr w:type="spellEnd"/>
      <w:r w:rsidR="00FD5DA9">
        <w:rPr>
          <w:rFonts w:cs="Times New Roman"/>
          <w:szCs w:val="28"/>
        </w:rPr>
        <w:t xml:space="preserve"> Алина </w:t>
      </w:r>
      <w:proofErr w:type="spellStart"/>
      <w:r w:rsidR="00FD5DA9">
        <w:rPr>
          <w:rFonts w:cs="Times New Roman"/>
          <w:szCs w:val="28"/>
        </w:rPr>
        <w:t>Ленаровна</w:t>
      </w:r>
      <w:proofErr w:type="spellEnd"/>
    </w:p>
    <w:p w:rsidR="00AE0F3B" w:rsidRDefault="00AE0F3B" w:rsidP="00AE0F3B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Группа: ПР-3</w:t>
      </w:r>
      <w:r w:rsidR="003D4F86">
        <w:rPr>
          <w:rFonts w:cs="Times New Roman"/>
          <w:szCs w:val="28"/>
        </w:rPr>
        <w:t>1</w:t>
      </w:r>
    </w:p>
    <w:p w:rsidR="00AE0F3B" w:rsidRDefault="00AE0F3B" w:rsidP="0075018D">
      <w:pPr>
        <w:jc w:val="center"/>
        <w:rPr>
          <w:rFonts w:cs="Times New Roman"/>
          <w:szCs w:val="28"/>
        </w:rPr>
      </w:pPr>
    </w:p>
    <w:p w:rsidR="00364F79" w:rsidRDefault="00364F79" w:rsidP="0075018D">
      <w:pPr>
        <w:jc w:val="center"/>
        <w:rPr>
          <w:rFonts w:cs="Times New Roman"/>
          <w:szCs w:val="28"/>
        </w:rPr>
      </w:pPr>
    </w:p>
    <w:p w:rsidR="00FD5DA9" w:rsidRPr="00364F79" w:rsidRDefault="0075018D" w:rsidP="00364F79">
      <w:pPr>
        <w:jc w:val="center"/>
        <w:rPr>
          <w:rFonts w:cs="Times New Roman"/>
          <w:szCs w:val="28"/>
        </w:rPr>
      </w:pPr>
      <w:r w:rsidRPr="00D149A8">
        <w:rPr>
          <w:rFonts w:cs="Times New Roman"/>
          <w:szCs w:val="28"/>
        </w:rPr>
        <w:t>20</w:t>
      </w:r>
      <w:r w:rsidR="00CD2316" w:rsidRPr="00D149A8">
        <w:rPr>
          <w:rFonts w:cs="Times New Roman"/>
          <w:szCs w:val="28"/>
        </w:rPr>
        <w:t>2</w:t>
      </w:r>
      <w:r w:rsidR="00FD5DA9">
        <w:rPr>
          <w:rFonts w:cs="Times New Roman"/>
          <w:szCs w:val="28"/>
        </w:rPr>
        <w:t>3</w:t>
      </w:r>
    </w:p>
    <w:p w:rsidR="00364F79" w:rsidRDefault="009636CD" w:rsidP="00004E0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Манифест</w:t>
            </w:r>
          </w:p>
        </w:tc>
      </w:tr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</w:rPr>
            </w:pPr>
            <w:r w:rsidRPr="00364F79">
              <w:rPr>
                <w:rFonts w:cs="Times New Roman"/>
                <w:b/>
                <w:szCs w:val="28"/>
              </w:rPr>
              <w:drawing>
                <wp:inline distT="0" distB="0" distL="0" distR="0" wp14:anchorId="5D9C7486" wp14:editId="562F24A6">
                  <wp:extent cx="6152515" cy="5138420"/>
                  <wp:effectExtent l="0" t="0" r="635" b="508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513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F79" w:rsidRDefault="00364F79" w:rsidP="00004E03">
      <w:pPr>
        <w:rPr>
          <w:rFonts w:cs="Times New Roman"/>
          <w:b/>
          <w:szCs w:val="28"/>
        </w:rPr>
      </w:pPr>
    </w:p>
    <w:p w:rsidR="00364F79" w:rsidRDefault="00364F7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RPr="00364F79" w:rsidTr="00364F79">
        <w:tc>
          <w:tcPr>
            <w:tcW w:w="9571" w:type="dxa"/>
          </w:tcPr>
          <w:p w:rsidR="00364F79" w:rsidRP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DBContract</w:t>
            </w:r>
            <w:proofErr w:type="spellEnd"/>
          </w:p>
        </w:tc>
      </w:tr>
      <w:tr w:rsidR="00364F79" w:rsidRPr="00364F79" w:rsidTr="00364F79">
        <w:tc>
          <w:tcPr>
            <w:tcW w:w="9571" w:type="dxa"/>
          </w:tcPr>
          <w:p w:rsidR="00364F79" w:rsidRPr="00364F79" w:rsidRDefault="00364F79" w:rsidP="00364F79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</w:pPr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package 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com.example.prakt1_2_v1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android.provider.BaseColumns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object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DBContract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 {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ConsumptionEntry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: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BaseColumns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{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companion object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64F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TABLE_NAME 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consumption_database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64F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NAME 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"name"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64F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CATEGORY 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"category"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64F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DATE 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"date"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>val</w:t>
            </w:r>
            <w:proofErr w:type="spellEnd"/>
            <w:r w:rsidRPr="00364F79">
              <w:rPr>
                <w:rFonts w:ascii="Courier New" w:eastAsia="Times New Roman" w:hAnsi="Courier New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364F79">
              <w:rPr>
                <w:rFonts w:ascii="Courier New" w:eastAsia="Times New Roman" w:hAnsi="Courier New" w:cs="Courier New"/>
                <w:color w:val="9876AA"/>
                <w:sz w:val="20"/>
                <w:szCs w:val="20"/>
                <w:lang w:val="en-US" w:eastAsia="ru-RU"/>
              </w:rPr>
              <w:t xml:space="preserve">AMOUNT 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t>"amount"</w:t>
            </w:r>
            <w:r w:rsidRPr="00364F79">
              <w:rPr>
                <w:rFonts w:ascii="Courier New" w:eastAsia="Times New Roman" w:hAnsi="Courier New" w:cs="Courier New"/>
                <w:color w:val="6A875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364F79">
              <w:rPr>
                <w:rFonts w:ascii="Courier New" w:eastAsia="Times New Roman" w:hAnsi="Courier New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9636CD" w:rsidRDefault="009636CD" w:rsidP="00004E03">
      <w:pPr>
        <w:rPr>
          <w:rFonts w:cs="Times New Roman"/>
          <w:b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t>DBHelper</w:t>
            </w:r>
            <w:proofErr w:type="spellEnd"/>
          </w:p>
        </w:tc>
      </w:tr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>
              <w:rPr>
                <w:rFonts w:cs="Times New Roman"/>
                <w:b/>
                <w:szCs w:val="28"/>
                <w:lang w:val="en-US"/>
              </w:rPr>
              <w:tab/>
            </w:r>
            <w:proofErr w:type="gramStart"/>
            <w:r w:rsidRPr="00364F79">
              <w:rPr>
                <w:color w:val="CC7832"/>
                <w:lang w:val="en-US"/>
              </w:rPr>
              <w:t>class</w:t>
            </w:r>
            <w:proofErr w:type="gram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DBHelper</w:t>
            </w:r>
            <w:proofErr w:type="spellEnd"/>
            <w:r w:rsidRPr="00364F79">
              <w:rPr>
                <w:color w:val="A9B7C6"/>
                <w:lang w:val="en-US"/>
              </w:rPr>
              <w:t xml:space="preserve"> (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context</w:t>
            </w:r>
            <w:r w:rsidRPr="00364F79">
              <w:rPr>
                <w:color w:val="A9B7C6"/>
                <w:lang w:val="en-US"/>
              </w:rPr>
              <w:t>: Context):</w:t>
            </w:r>
            <w:proofErr w:type="spellStart"/>
            <w:r w:rsidRPr="00364F79">
              <w:rPr>
                <w:color w:val="A9B7C6"/>
                <w:lang w:val="en-US"/>
              </w:rPr>
              <w:t>SQLiteOpenHelper</w:t>
            </w:r>
            <w:proofErr w:type="spellEnd"/>
            <w:r w:rsidRPr="00364F79">
              <w:rPr>
                <w:color w:val="A9B7C6"/>
                <w:lang w:val="en-US"/>
              </w:rPr>
              <w:t>(context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6A8759"/>
                <w:lang w:val="en-US"/>
              </w:rPr>
              <w:t>"</w:t>
            </w:r>
            <w:proofErr w:type="spellStart"/>
            <w:r w:rsidRPr="00364F79">
              <w:rPr>
                <w:color w:val="6A8759"/>
                <w:lang w:val="en-US"/>
              </w:rPr>
              <w:t>consumption_database.db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 xml:space="preserve">, null, </w:t>
            </w:r>
            <w:r w:rsidRPr="00364F79">
              <w:rPr>
                <w:color w:val="6897BB"/>
                <w:lang w:val="en-US"/>
              </w:rPr>
              <w:t>1</w:t>
            </w:r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SQLiteDatabase</w:t>
            </w:r>
            <w:proofErr w:type="spellEnd"/>
            <w:r w:rsidRPr="00364F79">
              <w:rPr>
                <w:color w:val="A9B7C6"/>
                <w:lang w:val="en-US"/>
              </w:rPr>
              <w:t>?) {</w:t>
            </w:r>
            <w:r w:rsidRPr="00364F79">
              <w:rPr>
                <w:color w:val="A9B7C6"/>
                <w:lang w:val="en-US"/>
              </w:rPr>
              <w:br/>
              <w:t xml:space="preserve">       </w:t>
            </w:r>
            <w:proofErr w:type="spellStart"/>
            <w:proofErr w:type="gram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proofErr w:type="gram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quary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 xml:space="preserve">CREATE TABLE </w:t>
            </w:r>
            <w:proofErr w:type="spellStart"/>
            <w:r w:rsidRPr="00364F79">
              <w:rPr>
                <w:color w:val="6A8759"/>
                <w:shd w:val="clear" w:color="auto" w:fill="364135"/>
                <w:lang w:val="en-US"/>
              </w:rPr>
              <w:t>consumption_database</w:t>
            </w:r>
            <w:proofErr w:type="spellEnd"/>
            <w:r w:rsidRPr="00364F79">
              <w:rPr>
                <w:color w:val="6A8759"/>
                <w:shd w:val="clear" w:color="auto" w:fill="364135"/>
                <w:lang w:val="en-US"/>
              </w:rPr>
              <w:t xml:space="preserve"> (id INT PRIMARY KEY, name TEXT, category TEXT, date TEXT, amount TEXT)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>!!.</w:t>
            </w:r>
            <w:proofErr w:type="spellStart"/>
            <w:proofErr w:type="gramStart"/>
            <w:r w:rsidRPr="00364F79">
              <w:rPr>
                <w:color w:val="A9B7C6"/>
                <w:lang w:val="en-US"/>
              </w:rPr>
              <w:t>execSQL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proofErr w:type="gramEnd"/>
            <w:r w:rsidRPr="00364F79">
              <w:rPr>
                <w:color w:val="A9B7C6"/>
                <w:lang w:val="en-US"/>
              </w:rPr>
              <w:t>quary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onUpgrade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SQLiteDatabase</w:t>
            </w:r>
            <w:proofErr w:type="spellEnd"/>
            <w:r w:rsidRPr="00364F79">
              <w:rPr>
                <w:color w:val="A9B7C6"/>
                <w:lang w:val="en-US"/>
              </w:rPr>
              <w:t>?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oldVersion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Int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newVersion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Int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>!!.</w:t>
            </w:r>
            <w:proofErr w:type="spellStart"/>
            <w:r w:rsidRPr="00364F79">
              <w:rPr>
                <w:color w:val="A9B7C6"/>
                <w:lang w:val="en-US"/>
              </w:rPr>
              <w:t>execSQL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 xml:space="preserve">DROP TABLE IF EXISTS </w:t>
            </w:r>
            <w:proofErr w:type="spellStart"/>
            <w:r w:rsidRPr="00364F79">
              <w:rPr>
                <w:color w:val="6A8759"/>
                <w:shd w:val="clear" w:color="auto" w:fill="364135"/>
                <w:lang w:val="en-US"/>
              </w:rPr>
              <w:t>consumption_database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onCreate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proofErr w:type="spellStart"/>
            <w:r w:rsidRPr="00364F79">
              <w:rPr>
                <w:color w:val="FFC66D"/>
                <w:lang w:val="en-US"/>
              </w:rPr>
              <w:t>addConsumption</w:t>
            </w:r>
            <w:proofErr w:type="spellEnd"/>
            <w:r w:rsidRPr="00364F79">
              <w:rPr>
                <w:color w:val="A9B7C6"/>
                <w:lang w:val="en-US"/>
              </w:rPr>
              <w:t xml:space="preserve">(consumption: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values = </w:t>
            </w:r>
            <w:proofErr w:type="spellStart"/>
            <w:r w:rsidRPr="00364F79">
              <w:rPr>
                <w:color w:val="A9B7C6"/>
                <w:lang w:val="en-US"/>
              </w:rPr>
              <w:t>ContentValues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values.put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"name"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consumption.</w:t>
            </w:r>
            <w:r w:rsidRPr="00364F79">
              <w:rPr>
                <w:color w:val="9876AA"/>
                <w:lang w:val="en-US"/>
              </w:rPr>
              <w:t>name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values.put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"category"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consumption.</w:t>
            </w:r>
            <w:r w:rsidRPr="00364F79">
              <w:rPr>
                <w:color w:val="9876AA"/>
                <w:lang w:val="en-US"/>
              </w:rPr>
              <w:t>category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values.put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"date"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consumption.</w:t>
            </w:r>
            <w:r w:rsidRPr="00364F79">
              <w:rPr>
                <w:color w:val="9876AA"/>
                <w:lang w:val="en-US"/>
              </w:rPr>
              <w:t>date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values.put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"amount"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consumption.</w:t>
            </w:r>
            <w:r w:rsidRPr="00364F79">
              <w:rPr>
                <w:color w:val="9876AA"/>
                <w:lang w:val="en-US"/>
              </w:rPr>
              <w:t>amount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dp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CC7832"/>
                <w:lang w:val="en-US"/>
              </w:rPr>
              <w:t>this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writableDatabase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dp.insert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proofErr w:type="spellStart"/>
            <w:r w:rsidRPr="00364F79">
              <w:rPr>
                <w:color w:val="6A8759"/>
                <w:lang w:val="en-US"/>
              </w:rPr>
              <w:t>consumption_database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 xml:space="preserve">, null, </w:t>
            </w:r>
            <w:r w:rsidRPr="00364F79">
              <w:rPr>
                <w:color w:val="A9B7C6"/>
                <w:lang w:val="en-US"/>
              </w:rPr>
              <w:t>values)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dp.close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BBB529"/>
                <w:lang w:val="en-US"/>
              </w:rPr>
              <w:t>@</w:t>
            </w:r>
            <w:proofErr w:type="spellStart"/>
            <w:r w:rsidRPr="00364F79">
              <w:rPr>
                <w:color w:val="BBB529"/>
                <w:lang w:val="en-US"/>
              </w:rPr>
              <w:t>SuppressLint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"Range"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proofErr w:type="spellStart"/>
            <w:r w:rsidRPr="00364F79">
              <w:rPr>
                <w:color w:val="FFC66D"/>
                <w:lang w:val="en-US"/>
              </w:rPr>
              <w:t>readallConsumption</w:t>
            </w:r>
            <w:proofErr w:type="spellEnd"/>
            <w:r w:rsidRPr="00364F79">
              <w:rPr>
                <w:color w:val="A9B7C6"/>
                <w:lang w:val="en-US"/>
              </w:rPr>
              <w:t xml:space="preserve">(): </w:t>
            </w:r>
            <w:proofErr w:type="spellStart"/>
            <w:r w:rsidRPr="00364F79">
              <w:rPr>
                <w:color w:val="A9B7C6"/>
                <w:lang w:val="en-US"/>
              </w:rPr>
              <w:t>ArrayList</w:t>
            </w:r>
            <w:proofErr w:type="spellEnd"/>
            <w:r w:rsidRPr="00364F79">
              <w:rPr>
                <w:color w:val="A9B7C6"/>
                <w:lang w:val="en-US"/>
              </w:rPr>
              <w:t>&lt;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&gt;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movie = </w:t>
            </w:r>
            <w:proofErr w:type="spellStart"/>
            <w:r w:rsidRPr="00364F79">
              <w:rPr>
                <w:color w:val="A9B7C6"/>
                <w:lang w:val="en-US"/>
              </w:rPr>
              <w:t>ArrayList</w:t>
            </w:r>
            <w:proofErr w:type="spellEnd"/>
            <w:r w:rsidRPr="00364F79">
              <w:rPr>
                <w:color w:val="A9B7C6"/>
                <w:lang w:val="en-US"/>
              </w:rPr>
              <w:t>&lt;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&gt;()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i/>
                <w:iCs/>
                <w:color w:val="9876AA"/>
                <w:lang w:val="en-US"/>
              </w:rPr>
              <w:t>writableDatabase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cursor: Cursor? = </w:t>
            </w:r>
            <w:r w:rsidRPr="00364F79">
              <w:rPr>
                <w:color w:val="CC7832"/>
                <w:lang w:val="en-US"/>
              </w:rPr>
              <w:t>null</w:t>
            </w:r>
            <w:r w:rsidRPr="00364F79">
              <w:rPr>
                <w:color w:val="CC7832"/>
                <w:lang w:val="en-US"/>
              </w:rPr>
              <w:br/>
              <w:t xml:space="preserve">        try </w:t>
            </w:r>
            <w:r w:rsidRPr="00364F79">
              <w:rPr>
                <w:color w:val="A9B7C6"/>
                <w:lang w:val="en-US"/>
              </w:rPr>
              <w:t>{</w:t>
            </w:r>
            <w:r w:rsidRPr="00364F79">
              <w:rPr>
                <w:color w:val="A9B7C6"/>
                <w:lang w:val="en-US"/>
              </w:rPr>
              <w:br/>
              <w:t xml:space="preserve">            cursor = </w:t>
            </w:r>
            <w:proofErr w:type="spellStart"/>
            <w:proofErr w:type="gramStart"/>
            <w:r w:rsidRPr="00364F79">
              <w:rPr>
                <w:color w:val="A9B7C6"/>
                <w:lang w:val="en-US"/>
              </w:rPr>
              <w:t>db.rawQuery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gram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 xml:space="preserve">select * from </w:t>
            </w:r>
            <w:proofErr w:type="spellStart"/>
            <w:r w:rsidRPr="00364F79">
              <w:rPr>
                <w:color w:val="6A8759"/>
                <w:shd w:val="clear" w:color="auto" w:fill="364135"/>
                <w:lang w:val="en-US"/>
              </w:rPr>
              <w:t>consumption_database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>, null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} </w:t>
            </w:r>
            <w:r w:rsidRPr="00364F79">
              <w:rPr>
                <w:color w:val="CC7832"/>
                <w:lang w:val="en-US"/>
              </w:rPr>
              <w:t xml:space="preserve">catch </w:t>
            </w:r>
            <w:r w:rsidRPr="00364F79">
              <w:rPr>
                <w:color w:val="A9B7C6"/>
                <w:lang w:val="en-US"/>
              </w:rPr>
              <w:t xml:space="preserve">(e: </w:t>
            </w:r>
            <w:proofErr w:type="spellStart"/>
            <w:r w:rsidRPr="00364F79">
              <w:rPr>
                <w:color w:val="A9B7C6"/>
                <w:lang w:val="en-US"/>
              </w:rPr>
              <w:t>SQLiteException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A9B7C6"/>
                <w:lang w:val="en-US"/>
              </w:rPr>
              <w:t>ArrayList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}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if </w:t>
            </w:r>
            <w:r w:rsidRPr="00364F79">
              <w:rPr>
                <w:color w:val="A9B7C6"/>
                <w:lang w:val="en-US"/>
              </w:rPr>
              <w:t>(cursor!!.</w:t>
            </w:r>
            <w:proofErr w:type="spellStart"/>
            <w:r w:rsidRPr="00364F79">
              <w:rPr>
                <w:color w:val="A9B7C6"/>
                <w:lang w:val="en-US"/>
              </w:rPr>
              <w:t>moveToFirst</w:t>
            </w:r>
            <w:proofErr w:type="spellEnd"/>
            <w:r w:rsidRPr="00364F79">
              <w:rPr>
                <w:color w:val="A9B7C6"/>
                <w:lang w:val="en-US"/>
              </w:rPr>
              <w:t>()) {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CC7832"/>
                <w:lang w:val="en-US"/>
              </w:rPr>
              <w:t xml:space="preserve">while </w:t>
            </w:r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isAfterLast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== </w:t>
            </w:r>
            <w:r w:rsidRPr="00364F79">
              <w:rPr>
                <w:color w:val="CC7832"/>
                <w:lang w:val="en-US"/>
              </w:rPr>
              <w:t>false</w:t>
            </w:r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name = </w:t>
            </w:r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.getString(</w:t>
            </w:r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.getColumnIndex(DBContract.ConsumptionEntry.</w:t>
            </w:r>
            <w:r w:rsidRPr="00364F79">
              <w:rPr>
                <w:color w:val="9876AA"/>
                <w:lang w:val="en-US"/>
              </w:rPr>
              <w:t>NAME</w:t>
            </w:r>
            <w:r w:rsidRPr="00364F79">
              <w:rPr>
                <w:color w:val="A9B7C6"/>
                <w:lang w:val="en-US"/>
              </w:rPr>
              <w:t>)).toString()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lastRenderedPageBreak/>
              <w:t xml:space="preserve">        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category = </w:t>
            </w:r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.getString(</w:t>
            </w:r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.getColumnIndex(DBContract.ConsumptionEntry.</w:t>
            </w:r>
            <w:r w:rsidRPr="00364F79">
              <w:rPr>
                <w:color w:val="9876AA"/>
                <w:lang w:val="en-US"/>
              </w:rPr>
              <w:t>CATEGORY</w:t>
            </w:r>
            <w:r w:rsidRPr="00364F79">
              <w:rPr>
                <w:color w:val="A9B7C6"/>
                <w:lang w:val="en-US"/>
              </w:rPr>
              <w:t>)).toString()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date = </w:t>
            </w:r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.getString(</w:t>
            </w:r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.getColumnIndex(DBContract.ConsumptionEntry.</w:t>
            </w:r>
            <w:r w:rsidRPr="00364F79">
              <w:rPr>
                <w:color w:val="9876AA"/>
                <w:lang w:val="en-US"/>
              </w:rPr>
              <w:t>DATE</w:t>
            </w:r>
            <w:r w:rsidRPr="00364F79">
              <w:rPr>
                <w:color w:val="A9B7C6"/>
                <w:lang w:val="en-US"/>
              </w:rPr>
              <w:t>)).toString()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sum = </w:t>
            </w:r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.getString(</w:t>
            </w:r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.getColumnIndex(DBContract.ConsumptionEntry.</w:t>
            </w:r>
            <w:r w:rsidRPr="00364F79">
              <w:rPr>
                <w:color w:val="9876AA"/>
                <w:lang w:val="en-US"/>
              </w:rPr>
              <w:t>AMOUNT</w:t>
            </w:r>
            <w:r w:rsidRPr="00364F79">
              <w:rPr>
                <w:color w:val="A9B7C6"/>
                <w:lang w:val="en-US"/>
              </w:rPr>
              <w:t>)).toString()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A9B7C6"/>
                <w:lang w:val="en-US"/>
              </w:rPr>
              <w:t>movie.add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name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A9B7C6"/>
                <w:lang w:val="en-US"/>
              </w:rPr>
              <w:t>category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A9B7C6"/>
                <w:lang w:val="en-US"/>
              </w:rPr>
              <w:t>date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A9B7C6"/>
                <w:lang w:val="en-US"/>
              </w:rPr>
              <w:t>sum</w:t>
            </w:r>
            <w:proofErr w:type="spellEnd"/>
            <w:r w:rsidRPr="00364F79">
              <w:rPr>
                <w:color w:val="A9B7C6"/>
                <w:lang w:val="en-US"/>
              </w:rPr>
              <w:t>))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A9B7C6"/>
                <w:shd w:val="clear" w:color="auto" w:fill="223C23"/>
                <w:lang w:val="en-US"/>
              </w:rPr>
              <w:t>cursor</w:t>
            </w:r>
            <w:r w:rsidRPr="00364F79">
              <w:rPr>
                <w:color w:val="A9B7C6"/>
                <w:lang w:val="en-US"/>
              </w:rPr>
              <w:t>.moveToNext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    }</w:t>
            </w:r>
            <w:r w:rsidRPr="00364F79">
              <w:rPr>
                <w:color w:val="A9B7C6"/>
                <w:lang w:val="en-US"/>
              </w:rPr>
              <w:br/>
              <w:t xml:space="preserve">        }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r w:rsidRPr="00364F79">
              <w:rPr>
                <w:color w:val="A9B7C6"/>
                <w:lang w:val="en-US"/>
              </w:rPr>
              <w:t>movie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@</w:t>
            </w:r>
            <w:r w:rsidRPr="00364F79">
              <w:rPr>
                <w:color w:val="BBB529"/>
                <w:lang w:val="en-US"/>
              </w:rPr>
              <w:t>Throws</w:t>
            </w:r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SQLiteConstraintException</w:t>
            </w:r>
            <w:proofErr w:type="spellEnd"/>
            <w:r w:rsidRPr="00364F79">
              <w:rPr>
                <w:color w:val="A9B7C6"/>
                <w:lang w:val="en-US"/>
              </w:rPr>
              <w:t>::</w:t>
            </w:r>
            <w:r w:rsidRPr="00364F79">
              <w:rPr>
                <w:color w:val="CC7832"/>
                <w:lang w:val="en-US"/>
              </w:rPr>
              <w:t>class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proofErr w:type="spellStart"/>
            <w:r w:rsidRPr="00364F79">
              <w:rPr>
                <w:color w:val="FFC66D"/>
                <w:lang w:val="en-US"/>
              </w:rPr>
              <w:t>deleteConsumption</w:t>
            </w:r>
            <w:proofErr w:type="spellEnd"/>
            <w:r w:rsidRPr="00364F79">
              <w:rPr>
                <w:color w:val="A9B7C6"/>
                <w:lang w:val="en-US"/>
              </w:rPr>
              <w:t>(title: String): Boolean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i/>
                <w:iCs/>
                <w:color w:val="9876AA"/>
                <w:lang w:val="en-US"/>
              </w:rPr>
              <w:t>writableDatabase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selection = DBContract.ConsumptionEntry.</w:t>
            </w:r>
            <w:r w:rsidRPr="00364F79">
              <w:rPr>
                <w:color w:val="9876AA"/>
                <w:lang w:val="en-US"/>
              </w:rPr>
              <w:t xml:space="preserve">NAME </w:t>
            </w:r>
            <w:r w:rsidRPr="00364F79">
              <w:rPr>
                <w:color w:val="A9B7C6"/>
                <w:lang w:val="en-US"/>
              </w:rPr>
              <w:t xml:space="preserve">+ </w:t>
            </w:r>
            <w:r w:rsidRPr="00364F79">
              <w:rPr>
                <w:color w:val="6A8759"/>
                <w:lang w:val="en-US"/>
              </w:rPr>
              <w:t>" LIKE ?"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selectionArgs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i/>
                <w:iCs/>
                <w:color w:val="A9B7C6"/>
                <w:lang w:val="en-US"/>
              </w:rPr>
              <w:t>arrayOf</w:t>
            </w:r>
            <w:proofErr w:type="spellEnd"/>
            <w:r w:rsidRPr="00364F79">
              <w:rPr>
                <w:color w:val="A9B7C6"/>
                <w:lang w:val="en-US"/>
              </w:rPr>
              <w:t>(title)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db.delete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DBContract.ConsumptionEntry.</w:t>
            </w:r>
            <w:r w:rsidRPr="00364F79">
              <w:rPr>
                <w:color w:val="9876AA"/>
                <w:lang w:val="en-US"/>
              </w:rPr>
              <w:t>TABLE_NAME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selection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selectionArgs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>return true</w:t>
            </w:r>
            <w:r w:rsidRPr="00364F79">
              <w:rPr>
                <w:color w:val="CC7832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@</w:t>
            </w:r>
            <w:r w:rsidRPr="00364F79">
              <w:rPr>
                <w:color w:val="BBB529"/>
                <w:lang w:val="en-US"/>
              </w:rPr>
              <w:t>Throws</w:t>
            </w:r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SQLiteConstraintException</w:t>
            </w:r>
            <w:proofErr w:type="spellEnd"/>
            <w:r w:rsidRPr="00364F79">
              <w:rPr>
                <w:color w:val="A9B7C6"/>
                <w:lang w:val="en-US"/>
              </w:rPr>
              <w:t>::</w:t>
            </w:r>
            <w:r w:rsidRPr="00364F79">
              <w:rPr>
                <w:color w:val="CC7832"/>
                <w:lang w:val="en-US"/>
              </w:rPr>
              <w:t>class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proofErr w:type="spellStart"/>
            <w:r w:rsidRPr="00364F79">
              <w:rPr>
                <w:color w:val="FFC66D"/>
                <w:lang w:val="en-US"/>
              </w:rPr>
              <w:t>getConsumption</w:t>
            </w:r>
            <w:proofErr w:type="spellEnd"/>
            <w:r w:rsidRPr="00364F79">
              <w:rPr>
                <w:color w:val="A9B7C6"/>
                <w:lang w:val="en-US"/>
              </w:rPr>
              <w:t>(title: String): Boolean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CC7832"/>
                <w:lang w:val="en-US"/>
              </w:rPr>
              <w:t>this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readableDatabase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result = </w:t>
            </w:r>
            <w:proofErr w:type="spellStart"/>
            <w:r w:rsidRPr="00364F79">
              <w:rPr>
                <w:color w:val="A9B7C6"/>
                <w:lang w:val="en-US"/>
              </w:rPr>
              <w:t>db.rawQuery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 xml:space="preserve">SELECT * FROM </w:t>
            </w:r>
            <w:proofErr w:type="spellStart"/>
            <w:r w:rsidRPr="00364F79">
              <w:rPr>
                <w:color w:val="6A8759"/>
                <w:shd w:val="clear" w:color="auto" w:fill="364135"/>
                <w:lang w:val="en-US"/>
              </w:rPr>
              <w:t>consumption_database</w:t>
            </w:r>
            <w:proofErr w:type="spellEnd"/>
            <w:r w:rsidRPr="00364F79">
              <w:rPr>
                <w:color w:val="6A8759"/>
                <w:shd w:val="clear" w:color="auto" w:fill="364135"/>
                <w:lang w:val="en-US"/>
              </w:rPr>
              <w:t xml:space="preserve"> WHERE name = '</w:t>
            </w:r>
            <w:r w:rsidRPr="00364F79">
              <w:rPr>
                <w:color w:val="CC7832"/>
                <w:lang w:val="en-US"/>
              </w:rPr>
              <w:t>$</w:t>
            </w:r>
            <w:proofErr w:type="spellStart"/>
            <w:r w:rsidRPr="00364F79">
              <w:rPr>
                <w:color w:val="A9B7C6"/>
                <w:lang w:val="en-US"/>
              </w:rPr>
              <w:t>title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>'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>,null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A9B7C6"/>
                <w:lang w:val="en-US"/>
              </w:rPr>
              <w:t>result.moveToFirst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proofErr w:type="spellStart"/>
            <w:r w:rsidRPr="00364F79">
              <w:rPr>
                <w:color w:val="FFC66D"/>
                <w:lang w:val="en-US"/>
              </w:rPr>
              <w:t>deleteAllConsumption</w:t>
            </w:r>
            <w:proofErr w:type="spellEnd"/>
            <w:r w:rsidRPr="00364F79">
              <w:rPr>
                <w:color w:val="A9B7C6"/>
                <w:lang w:val="en-US"/>
              </w:rPr>
              <w:t>(): Boolean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i/>
                <w:iCs/>
                <w:color w:val="9876AA"/>
                <w:lang w:val="en-US"/>
              </w:rPr>
              <w:t>writableDatabase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db.delete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proofErr w:type="spellStart"/>
            <w:r w:rsidRPr="00364F79">
              <w:rPr>
                <w:color w:val="6A8759"/>
                <w:lang w:val="en-US"/>
              </w:rPr>
              <w:t>consumption_database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>, null, null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>return true</w:t>
            </w:r>
            <w:r w:rsidRPr="00364F79">
              <w:rPr>
                <w:color w:val="CC7832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proofErr w:type="spellStart"/>
            <w:r w:rsidRPr="00364F79">
              <w:rPr>
                <w:color w:val="FFC66D"/>
                <w:lang w:val="en-US"/>
              </w:rPr>
              <w:t>editConsumptionInfo</w:t>
            </w:r>
            <w:proofErr w:type="spellEnd"/>
            <w:r w:rsidRPr="00364F79">
              <w:rPr>
                <w:color w:val="A9B7C6"/>
                <w:lang w:val="en-US"/>
              </w:rPr>
              <w:t>(name: String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category: String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date: String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amount:String</w:t>
            </w:r>
            <w:proofErr w:type="spellEnd"/>
            <w:r w:rsidRPr="00364F79">
              <w:rPr>
                <w:color w:val="A9B7C6"/>
                <w:lang w:val="en-US"/>
              </w:rPr>
              <w:t>): Boolean</w:t>
            </w:r>
            <w:r w:rsidRPr="00364F79">
              <w:rPr>
                <w:color w:val="A9B7C6"/>
                <w:lang w:val="en-US"/>
              </w:rPr>
              <w:br/>
              <w:t xml:space="preserve">   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i/>
                <w:iCs/>
                <w:color w:val="9876AA"/>
                <w:lang w:val="en-US"/>
              </w:rPr>
              <w:t>writableDatabase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result = </w:t>
            </w:r>
            <w:proofErr w:type="spellStart"/>
            <w:r w:rsidRPr="00364F79">
              <w:rPr>
                <w:color w:val="A9B7C6"/>
                <w:lang w:val="en-US"/>
              </w:rPr>
              <w:t>db.rawQuery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 xml:space="preserve">UPDATE </w:t>
            </w:r>
            <w:proofErr w:type="spellStart"/>
            <w:r w:rsidRPr="00364F79">
              <w:rPr>
                <w:color w:val="6A8759"/>
                <w:shd w:val="clear" w:color="auto" w:fill="364135"/>
                <w:lang w:val="en-US"/>
              </w:rPr>
              <w:t>consumption_database</w:t>
            </w:r>
            <w:proofErr w:type="spellEnd"/>
            <w:r w:rsidRPr="00364F79">
              <w:rPr>
                <w:color w:val="6A8759"/>
                <w:shd w:val="clear" w:color="auto" w:fill="364135"/>
                <w:lang w:val="en-US"/>
              </w:rPr>
              <w:t xml:space="preserve"> SET name = '</w:t>
            </w:r>
            <w:r w:rsidRPr="00364F79">
              <w:rPr>
                <w:color w:val="CC7832"/>
                <w:lang w:val="en-US"/>
              </w:rPr>
              <w:t>$</w:t>
            </w:r>
            <w:r w:rsidRPr="00364F79">
              <w:rPr>
                <w:color w:val="A9B7C6"/>
                <w:lang w:val="en-US"/>
              </w:rPr>
              <w:t>name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>', date='</w:t>
            </w:r>
            <w:r w:rsidRPr="00364F79">
              <w:rPr>
                <w:color w:val="CC7832"/>
                <w:lang w:val="en-US"/>
              </w:rPr>
              <w:t>$</w:t>
            </w:r>
            <w:r w:rsidRPr="00364F79">
              <w:rPr>
                <w:color w:val="A9B7C6"/>
                <w:lang w:val="en-US"/>
              </w:rPr>
              <w:t>date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>', category='</w:t>
            </w:r>
            <w:r w:rsidRPr="00364F79">
              <w:rPr>
                <w:color w:val="CC7832"/>
                <w:lang w:val="en-US"/>
              </w:rPr>
              <w:t>$</w:t>
            </w:r>
            <w:r w:rsidRPr="00364F79">
              <w:rPr>
                <w:color w:val="A9B7C6"/>
                <w:lang w:val="en-US"/>
              </w:rPr>
              <w:t>category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>', amount='</w:t>
            </w:r>
            <w:r w:rsidRPr="00364F79">
              <w:rPr>
                <w:color w:val="CC7832"/>
                <w:lang w:val="en-US"/>
              </w:rPr>
              <w:t>$</w:t>
            </w:r>
            <w:r w:rsidRPr="00364F79">
              <w:rPr>
                <w:color w:val="A9B7C6"/>
                <w:lang w:val="en-US"/>
              </w:rPr>
              <w:t>amount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>' WHERE name = '</w:t>
            </w:r>
            <w:r w:rsidRPr="00364F79">
              <w:rPr>
                <w:color w:val="CC7832"/>
                <w:lang w:val="en-US"/>
              </w:rPr>
              <w:t>$</w:t>
            </w:r>
            <w:proofErr w:type="spellStart"/>
            <w:r w:rsidRPr="00364F79">
              <w:rPr>
                <w:color w:val="A9B7C6"/>
                <w:lang w:val="en-US"/>
              </w:rPr>
              <w:t>name</w:t>
            </w:r>
            <w:r w:rsidRPr="00364F79">
              <w:rPr>
                <w:color w:val="6A8759"/>
                <w:shd w:val="clear" w:color="auto" w:fill="364135"/>
                <w:lang w:val="en-US"/>
              </w:rPr>
              <w:t>'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>,null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>
              <w:rPr>
                <w:color w:val="A9B7C6"/>
                <w:lang w:val="en-US"/>
              </w:rPr>
              <w:t>result.moveToFirst</w:t>
            </w:r>
            <w:proofErr w:type="spellEnd"/>
            <w:r>
              <w:rPr>
                <w:color w:val="A9B7C6"/>
                <w:lang w:val="en-US"/>
              </w:rPr>
              <w:t>()</w:t>
            </w:r>
            <w:r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  <w:t>}</w:t>
            </w:r>
          </w:p>
        </w:tc>
      </w:tr>
    </w:tbl>
    <w:p w:rsidR="00364F79" w:rsidRDefault="00364F79" w:rsidP="00004E03">
      <w:pPr>
        <w:rPr>
          <w:rFonts w:cs="Times New Roman"/>
          <w:b/>
          <w:szCs w:val="28"/>
          <w:lang w:val="en-US"/>
        </w:rPr>
      </w:pPr>
    </w:p>
    <w:p w:rsidR="00364F79" w:rsidRDefault="00364F79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 w:rsidRPr="00364F79">
              <w:rPr>
                <w:rFonts w:cs="Times New Roman"/>
                <w:b/>
                <w:szCs w:val="28"/>
                <w:lang w:val="en-US"/>
              </w:rPr>
              <w:lastRenderedPageBreak/>
              <w:t>ExpenseAdapter</w:t>
            </w:r>
            <w:proofErr w:type="spellEnd"/>
          </w:p>
        </w:tc>
      </w:tr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4F79">
              <w:rPr>
                <w:color w:val="CC7832"/>
                <w:lang w:val="en-US"/>
              </w:rPr>
              <w:t xml:space="preserve">class </w:t>
            </w:r>
            <w:proofErr w:type="spellStart"/>
            <w:r w:rsidRPr="00364F79">
              <w:rPr>
                <w:color w:val="A9B7C6"/>
                <w:lang w:val="en-US"/>
              </w:rPr>
              <w:t>ExpenseAdapter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proofErr w:type="spellEnd"/>
            <w:r w:rsidRPr="00364F79">
              <w:rPr>
                <w:color w:val="A9B7C6"/>
                <w:lang w:val="en-US"/>
              </w:rPr>
              <w:t>: List&lt;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&gt;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CC7832"/>
                <w:lang w:val="en-US"/>
              </w:rPr>
              <w:br/>
              <w:t xml:space="preserve">                     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clickListener</w:t>
            </w:r>
            <w:proofErr w:type="spellEnd"/>
            <w:r w:rsidRPr="00364F79">
              <w:rPr>
                <w:color w:val="A9B7C6"/>
                <w:lang w:val="en-US"/>
              </w:rPr>
              <w:t>: Fragment1</w:t>
            </w:r>
            <w:r w:rsidRPr="00364F79">
              <w:rPr>
                <w:color w:val="A9B7C6"/>
                <w:lang w:val="en-US"/>
              </w:rPr>
              <w:br/>
              <w:t>) :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A9B7C6"/>
                <w:lang w:val="en-US"/>
              </w:rPr>
              <w:t>RecyclerView.Adapter</w:t>
            </w:r>
            <w:proofErr w:type="spellEnd"/>
            <w:r w:rsidRPr="00364F79">
              <w:rPr>
                <w:color w:val="A9B7C6"/>
                <w:lang w:val="en-US"/>
              </w:rPr>
              <w:t>&lt;</w:t>
            </w:r>
            <w:proofErr w:type="spellStart"/>
            <w:r w:rsidRPr="00364F79">
              <w:rPr>
                <w:color w:val="A9B7C6"/>
                <w:lang w:val="en-US"/>
              </w:rPr>
              <w:t>ExpenseAdapter.ExpenseViewHolder</w:t>
            </w:r>
            <w:proofErr w:type="spellEnd"/>
            <w:r w:rsidRPr="00364F79">
              <w:rPr>
                <w:color w:val="A9B7C6"/>
                <w:lang w:val="en-US"/>
              </w:rPr>
              <w:t>&gt;() {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onCreateViewHolder</w:t>
            </w:r>
            <w:proofErr w:type="spellEnd"/>
            <w:r w:rsidRPr="00364F79">
              <w:rPr>
                <w:color w:val="A9B7C6"/>
                <w:lang w:val="en-US"/>
              </w:rPr>
              <w:t xml:space="preserve">(parent: </w:t>
            </w:r>
            <w:proofErr w:type="spellStart"/>
            <w:r w:rsidRPr="00364F79">
              <w:rPr>
                <w:color w:val="A9B7C6"/>
                <w:lang w:val="en-US"/>
              </w:rPr>
              <w:t>ViewGroup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viewType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Int</w:t>
            </w:r>
            <w:proofErr w:type="spellEnd"/>
            <w:r w:rsidRPr="00364F79">
              <w:rPr>
                <w:color w:val="A9B7C6"/>
                <w:lang w:val="en-US"/>
              </w:rPr>
              <w:t xml:space="preserve">): </w:t>
            </w:r>
            <w:proofErr w:type="spellStart"/>
            <w:r w:rsidRPr="00364F79">
              <w:rPr>
                <w:color w:val="A9B7C6"/>
                <w:lang w:val="en-US"/>
              </w:rPr>
              <w:t>ExpenseViewHolder</w:t>
            </w:r>
            <w:proofErr w:type="spellEnd"/>
            <w:r w:rsidRPr="00364F79">
              <w:rPr>
                <w:color w:val="A9B7C6"/>
                <w:lang w:val="en-US"/>
              </w:rPr>
              <w:t xml:space="preserve">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view =</w:t>
            </w:r>
            <w:r w:rsidRPr="00364F79">
              <w:rPr>
                <w:color w:val="A9B7C6"/>
                <w:lang w:val="en-US"/>
              </w:rPr>
              <w:br/>
              <w:t xml:space="preserve">            LayoutInflater.from(parent.</w:t>
            </w:r>
            <w:r w:rsidRPr="00364F79">
              <w:rPr>
                <w:i/>
                <w:iCs/>
                <w:color w:val="9876AA"/>
                <w:lang w:val="en-US"/>
              </w:rPr>
              <w:t>context</w:t>
            </w:r>
            <w:r w:rsidRPr="00364F79">
              <w:rPr>
                <w:color w:val="A9B7C6"/>
                <w:lang w:val="en-US"/>
              </w:rPr>
              <w:t>).inflate(R.layout.</w:t>
            </w:r>
            <w:r w:rsidRPr="00364F79">
              <w:rPr>
                <w:i/>
                <w:iCs/>
                <w:color w:val="9876AA"/>
                <w:lang w:val="en-US"/>
              </w:rPr>
              <w:t>recycler_disain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parent</w:t>
            </w:r>
            <w:r w:rsidRPr="00364F79">
              <w:rPr>
                <w:color w:val="CC7832"/>
                <w:lang w:val="en-US"/>
              </w:rPr>
              <w:t>, false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A9B7C6"/>
                <w:lang w:val="en-US"/>
              </w:rPr>
              <w:t>ExpenseViewHolder</w:t>
            </w:r>
            <w:proofErr w:type="spellEnd"/>
            <w:r w:rsidRPr="00364F79">
              <w:rPr>
                <w:color w:val="A9B7C6"/>
                <w:lang w:val="en-US"/>
              </w:rPr>
              <w:t>(view)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onBindViewHolder</w:t>
            </w:r>
            <w:proofErr w:type="spellEnd"/>
            <w:r w:rsidRPr="00364F79">
              <w:rPr>
                <w:color w:val="A9B7C6"/>
                <w:lang w:val="en-US"/>
              </w:rPr>
              <w:t xml:space="preserve">(holder: </w:t>
            </w:r>
            <w:proofErr w:type="spellStart"/>
            <w:r w:rsidRPr="00364F79">
              <w:rPr>
                <w:color w:val="A9B7C6"/>
                <w:lang w:val="en-US"/>
              </w:rPr>
              <w:t>ExpenseViewHolder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 xml:space="preserve">position: </w:t>
            </w:r>
            <w:proofErr w:type="spellStart"/>
            <w:r w:rsidRPr="00364F79">
              <w:rPr>
                <w:color w:val="A9B7C6"/>
                <w:lang w:val="en-US"/>
              </w:rPr>
              <w:t>Int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expense =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proofErr w:type="spellEnd"/>
            <w:r w:rsidRPr="00364F79">
              <w:rPr>
                <w:color w:val="A9B7C6"/>
                <w:lang w:val="en-US"/>
              </w:rPr>
              <w:t>[position]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holder.bind</w:t>
            </w:r>
            <w:proofErr w:type="spellEnd"/>
            <w:r w:rsidRPr="00364F79">
              <w:rPr>
                <w:color w:val="A9B7C6"/>
                <w:lang w:val="en-US"/>
              </w:rPr>
              <w:t>(expense)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Обработка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нажатия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элемент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списка</w:t>
            </w:r>
            <w:r w:rsidRPr="00364F79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holder.</w:t>
            </w:r>
            <w:r w:rsidRPr="00364F79">
              <w:rPr>
                <w:color w:val="9876AA"/>
                <w:lang w:val="en-US"/>
              </w:rPr>
              <w:t>itemView</w:t>
            </w:r>
            <w:r w:rsidRPr="00364F79">
              <w:rPr>
                <w:color w:val="A9B7C6"/>
                <w:lang w:val="en-US"/>
              </w:rPr>
              <w:t>.setOnClickListener</w:t>
            </w:r>
            <w:proofErr w:type="spellEnd"/>
            <w:r w:rsidRPr="00364F79">
              <w:rPr>
                <w:color w:val="A9B7C6"/>
                <w:lang w:val="en-US"/>
              </w:rPr>
              <w:t xml:space="preserve"> </w:t>
            </w:r>
            <w:r w:rsidRPr="00364F79">
              <w:rPr>
                <w:b/>
                <w:bCs/>
                <w:color w:val="A9B7C6"/>
                <w:lang w:val="en-US"/>
              </w:rPr>
              <w:t>{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clickListener</w:t>
            </w:r>
            <w:r w:rsidRPr="00364F79">
              <w:rPr>
                <w:color w:val="A9B7C6"/>
                <w:lang w:val="en-US"/>
              </w:rPr>
              <w:t>.onExpenseItemClick</w:t>
            </w:r>
            <w:proofErr w:type="spellEnd"/>
            <w:r w:rsidRPr="00364F79">
              <w:rPr>
                <w:color w:val="A9B7C6"/>
                <w:lang w:val="en-US"/>
              </w:rPr>
              <w:t>(expense)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getItemCount</w:t>
            </w:r>
            <w:proofErr w:type="spellEnd"/>
            <w:r w:rsidRPr="00364F79">
              <w:rPr>
                <w:color w:val="A9B7C6"/>
                <w:lang w:val="en-US"/>
              </w:rPr>
              <w:t xml:space="preserve">(): </w:t>
            </w:r>
            <w:proofErr w:type="spellStart"/>
            <w:r w:rsidRPr="00364F79">
              <w:rPr>
                <w:color w:val="A9B7C6"/>
                <w:lang w:val="en-US"/>
              </w:rPr>
              <w:t>Int</w:t>
            </w:r>
            <w:proofErr w:type="spellEnd"/>
            <w:r w:rsidRPr="00364F79">
              <w:rPr>
                <w:color w:val="A9B7C6"/>
                <w:lang w:val="en-US"/>
              </w:rPr>
              <w:t xml:space="preserve">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color w:val="9876AA"/>
                <w:lang w:val="en-US"/>
              </w:rPr>
              <w:t>size</w:t>
            </w:r>
            <w:proofErr w:type="spellEnd"/>
            <w:r w:rsidRPr="00364F79">
              <w:rPr>
                <w:color w:val="9876AA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class </w:t>
            </w:r>
            <w:proofErr w:type="spellStart"/>
            <w:r w:rsidRPr="00364F79">
              <w:rPr>
                <w:color w:val="A9B7C6"/>
                <w:lang w:val="en-US"/>
              </w:rPr>
              <w:t>ExpenseViewHolder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itemView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: View) : </w:t>
            </w:r>
            <w:proofErr w:type="spellStart"/>
            <w:r w:rsidRPr="00364F79">
              <w:rPr>
                <w:color w:val="A9B7C6"/>
                <w:lang w:val="en-US"/>
              </w:rPr>
              <w:t>RecyclerView.ViewHolder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itemView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nameTextView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TextView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itemView.findViewById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nameTextView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amountTextView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TextView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itemView.findViewById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amountTextView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r w:rsidRPr="00364F79">
              <w:rPr>
                <w:color w:val="FFC66D"/>
                <w:lang w:val="en-US"/>
              </w:rPr>
              <w:t>bind</w:t>
            </w:r>
            <w:r w:rsidRPr="00364F79">
              <w:rPr>
                <w:color w:val="A9B7C6"/>
                <w:lang w:val="en-US"/>
              </w:rPr>
              <w:t xml:space="preserve">(expense: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nameTextView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= expense.</w:t>
            </w:r>
            <w:r w:rsidRPr="00364F79">
              <w:rPr>
                <w:color w:val="9876AA"/>
                <w:lang w:val="en-US"/>
              </w:rPr>
              <w:t>name</w:t>
            </w:r>
            <w:r w:rsidRPr="00364F79">
              <w:rPr>
                <w:color w:val="9876AA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amountTextView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>${</w:t>
            </w:r>
            <w:proofErr w:type="spellStart"/>
            <w:r w:rsidRPr="00364F79">
              <w:rPr>
                <w:color w:val="A9B7C6"/>
                <w:lang w:val="en-US"/>
              </w:rPr>
              <w:t>expense.</w:t>
            </w:r>
            <w:r w:rsidRPr="00364F79">
              <w:rPr>
                <w:color w:val="9876AA"/>
                <w:lang w:val="en-US"/>
              </w:rPr>
              <w:t>amount</w:t>
            </w:r>
            <w:proofErr w:type="spellEnd"/>
            <w:r w:rsidRPr="00364F79">
              <w:rPr>
                <w:color w:val="CC7832"/>
                <w:lang w:val="en-US"/>
              </w:rPr>
              <w:t>}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рублей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  <w:t>}</w:t>
            </w:r>
          </w:p>
        </w:tc>
      </w:tr>
    </w:tbl>
    <w:p w:rsidR="00364F79" w:rsidRDefault="00364F79" w:rsidP="00004E03">
      <w:pPr>
        <w:rPr>
          <w:rFonts w:cs="Times New Roman"/>
          <w:b/>
          <w:szCs w:val="28"/>
          <w:lang w:val="en-US"/>
        </w:rPr>
      </w:pPr>
    </w:p>
    <w:p w:rsidR="00364F79" w:rsidRDefault="00364F79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364F79">
              <w:rPr>
                <w:rFonts w:cs="Times New Roman"/>
                <w:b/>
                <w:szCs w:val="28"/>
                <w:lang w:val="en-US"/>
              </w:rPr>
              <w:lastRenderedPageBreak/>
              <w:t>ExpenseAdapter2</w:t>
            </w:r>
          </w:p>
        </w:tc>
      </w:tr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4F79">
              <w:rPr>
                <w:color w:val="CC7832"/>
                <w:lang w:val="en-US"/>
              </w:rPr>
              <w:t xml:space="preserve">class </w:t>
            </w:r>
            <w:r w:rsidRPr="00364F79">
              <w:rPr>
                <w:color w:val="A9B7C6"/>
                <w:lang w:val="en-US"/>
              </w:rPr>
              <w:t>ExpenseAdapter2(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proofErr w:type="spellEnd"/>
            <w:r w:rsidRPr="00364F79">
              <w:rPr>
                <w:color w:val="A9B7C6"/>
                <w:lang w:val="en-US"/>
              </w:rPr>
              <w:t>: List&lt;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&gt;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CC7832"/>
                <w:lang w:val="en-US"/>
              </w:rPr>
              <w:br/>
              <w:t xml:space="preserve">                      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clickListener</w:t>
            </w:r>
            <w:proofErr w:type="spellEnd"/>
            <w:r w:rsidRPr="00364F79">
              <w:rPr>
                <w:color w:val="A9B7C6"/>
                <w:lang w:val="en-US"/>
              </w:rPr>
              <w:t>: Fragment2</w:t>
            </w:r>
            <w:r w:rsidRPr="00364F79">
              <w:rPr>
                <w:color w:val="A9B7C6"/>
                <w:lang w:val="en-US"/>
              </w:rPr>
              <w:br/>
              <w:t>) :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A9B7C6"/>
                <w:lang w:val="en-US"/>
              </w:rPr>
              <w:t>RecyclerView.Adapter</w:t>
            </w:r>
            <w:proofErr w:type="spellEnd"/>
            <w:r w:rsidRPr="00364F79">
              <w:rPr>
                <w:color w:val="A9B7C6"/>
                <w:lang w:val="en-US"/>
              </w:rPr>
              <w:t>&lt;ExpenseAdapter2.ExpenseViewHolder&gt;() {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onCreateViewHolder</w:t>
            </w:r>
            <w:proofErr w:type="spellEnd"/>
            <w:r w:rsidRPr="00364F79">
              <w:rPr>
                <w:color w:val="A9B7C6"/>
                <w:lang w:val="en-US"/>
              </w:rPr>
              <w:t xml:space="preserve">(parent: </w:t>
            </w:r>
            <w:proofErr w:type="spellStart"/>
            <w:r w:rsidRPr="00364F79">
              <w:rPr>
                <w:color w:val="A9B7C6"/>
                <w:lang w:val="en-US"/>
              </w:rPr>
              <w:t>ViewGroup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viewType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Int</w:t>
            </w:r>
            <w:proofErr w:type="spellEnd"/>
            <w:r w:rsidRPr="00364F79">
              <w:rPr>
                <w:color w:val="A9B7C6"/>
                <w:lang w:val="en-US"/>
              </w:rPr>
              <w:t xml:space="preserve">): </w:t>
            </w:r>
            <w:proofErr w:type="spellStart"/>
            <w:r w:rsidRPr="00364F79">
              <w:rPr>
                <w:color w:val="A9B7C6"/>
                <w:lang w:val="en-US"/>
              </w:rPr>
              <w:t>ExpenseViewHolder</w:t>
            </w:r>
            <w:proofErr w:type="spellEnd"/>
            <w:r w:rsidRPr="00364F79">
              <w:rPr>
                <w:color w:val="A9B7C6"/>
                <w:lang w:val="en-US"/>
              </w:rPr>
              <w:t xml:space="preserve">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view =</w:t>
            </w:r>
            <w:r w:rsidRPr="00364F79">
              <w:rPr>
                <w:color w:val="A9B7C6"/>
                <w:lang w:val="en-US"/>
              </w:rPr>
              <w:br/>
              <w:t xml:space="preserve">            LayoutInflater.from(parent.</w:t>
            </w:r>
            <w:r w:rsidRPr="00364F79">
              <w:rPr>
                <w:i/>
                <w:iCs/>
                <w:color w:val="9876AA"/>
                <w:lang w:val="en-US"/>
              </w:rPr>
              <w:t>context</w:t>
            </w:r>
            <w:r w:rsidRPr="00364F79">
              <w:rPr>
                <w:color w:val="A9B7C6"/>
                <w:lang w:val="en-US"/>
              </w:rPr>
              <w:t>).inflate(R.layout.</w:t>
            </w:r>
            <w:r w:rsidRPr="00364F79">
              <w:rPr>
                <w:i/>
                <w:iCs/>
                <w:color w:val="9876AA"/>
                <w:lang w:val="en-US"/>
              </w:rPr>
              <w:t>recycler_disain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parent</w:t>
            </w:r>
            <w:r w:rsidRPr="00364F79">
              <w:rPr>
                <w:color w:val="CC7832"/>
                <w:lang w:val="en-US"/>
              </w:rPr>
              <w:t>, false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A9B7C6"/>
                <w:lang w:val="en-US"/>
              </w:rPr>
              <w:t>ExpenseViewHolder</w:t>
            </w:r>
            <w:proofErr w:type="spellEnd"/>
            <w:r w:rsidRPr="00364F79">
              <w:rPr>
                <w:color w:val="A9B7C6"/>
                <w:lang w:val="en-US"/>
              </w:rPr>
              <w:t>(view)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onBindViewHolder</w:t>
            </w:r>
            <w:proofErr w:type="spellEnd"/>
            <w:r w:rsidRPr="00364F79">
              <w:rPr>
                <w:color w:val="A9B7C6"/>
                <w:lang w:val="en-US"/>
              </w:rPr>
              <w:t xml:space="preserve">(holder: </w:t>
            </w:r>
            <w:proofErr w:type="spellStart"/>
            <w:r w:rsidRPr="00364F79">
              <w:rPr>
                <w:color w:val="A9B7C6"/>
                <w:lang w:val="en-US"/>
              </w:rPr>
              <w:t>ExpenseViewHolder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 xml:space="preserve">position: </w:t>
            </w:r>
            <w:proofErr w:type="spellStart"/>
            <w:r w:rsidRPr="00364F79">
              <w:rPr>
                <w:color w:val="A9B7C6"/>
                <w:lang w:val="en-US"/>
              </w:rPr>
              <w:t>Int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expense =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proofErr w:type="spellEnd"/>
            <w:r w:rsidRPr="00364F79">
              <w:rPr>
                <w:color w:val="A9B7C6"/>
                <w:lang w:val="en-US"/>
              </w:rPr>
              <w:t>[position]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holder.bind</w:t>
            </w:r>
            <w:proofErr w:type="spellEnd"/>
            <w:r w:rsidRPr="00364F79">
              <w:rPr>
                <w:color w:val="A9B7C6"/>
                <w:lang w:val="en-US"/>
              </w:rPr>
              <w:t>(expense)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holder.</w:t>
            </w:r>
            <w:r w:rsidRPr="00364F79">
              <w:rPr>
                <w:color w:val="9876AA"/>
                <w:lang w:val="en-US"/>
              </w:rPr>
              <w:t>itemView</w:t>
            </w:r>
            <w:r w:rsidRPr="00364F79">
              <w:rPr>
                <w:color w:val="A9B7C6"/>
                <w:lang w:val="en-US"/>
              </w:rPr>
              <w:t>.setOnClickListener</w:t>
            </w:r>
            <w:proofErr w:type="spellEnd"/>
            <w:r w:rsidRPr="00364F79">
              <w:rPr>
                <w:color w:val="A9B7C6"/>
                <w:lang w:val="en-US"/>
              </w:rPr>
              <w:t xml:space="preserve"> </w:t>
            </w:r>
            <w:r w:rsidRPr="00364F79">
              <w:rPr>
                <w:b/>
                <w:bCs/>
                <w:color w:val="A9B7C6"/>
                <w:lang w:val="en-US"/>
              </w:rPr>
              <w:t>{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clickListener</w:t>
            </w:r>
            <w:r w:rsidRPr="00364F79">
              <w:rPr>
                <w:color w:val="A9B7C6"/>
                <w:lang w:val="en-US"/>
              </w:rPr>
              <w:t>.onExpenseItemClick</w:t>
            </w:r>
            <w:proofErr w:type="spellEnd"/>
            <w:r w:rsidRPr="00364F79">
              <w:rPr>
                <w:color w:val="A9B7C6"/>
                <w:lang w:val="en-US"/>
              </w:rPr>
              <w:t>(expense)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getItemCount</w:t>
            </w:r>
            <w:proofErr w:type="spellEnd"/>
            <w:r w:rsidRPr="00364F79">
              <w:rPr>
                <w:color w:val="A9B7C6"/>
                <w:lang w:val="en-US"/>
              </w:rPr>
              <w:t xml:space="preserve">(): </w:t>
            </w:r>
            <w:proofErr w:type="spellStart"/>
            <w:r w:rsidRPr="00364F79">
              <w:rPr>
                <w:color w:val="A9B7C6"/>
                <w:lang w:val="en-US"/>
              </w:rPr>
              <w:t>Int</w:t>
            </w:r>
            <w:proofErr w:type="spellEnd"/>
            <w:r w:rsidRPr="00364F79">
              <w:rPr>
                <w:color w:val="A9B7C6"/>
                <w:lang w:val="en-US"/>
              </w:rPr>
              <w:t xml:space="preserve">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color w:val="9876AA"/>
                <w:lang w:val="en-US"/>
              </w:rPr>
              <w:t>size</w:t>
            </w:r>
            <w:proofErr w:type="spellEnd"/>
            <w:r w:rsidRPr="00364F79">
              <w:rPr>
                <w:color w:val="9876AA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class </w:t>
            </w:r>
            <w:proofErr w:type="spellStart"/>
            <w:r w:rsidRPr="00364F79">
              <w:rPr>
                <w:color w:val="A9B7C6"/>
                <w:lang w:val="en-US"/>
              </w:rPr>
              <w:t>ExpenseViewHolder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itemView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: View) : </w:t>
            </w:r>
            <w:proofErr w:type="spellStart"/>
            <w:r w:rsidRPr="00364F79">
              <w:rPr>
                <w:color w:val="A9B7C6"/>
                <w:lang w:val="en-US"/>
              </w:rPr>
              <w:t>RecyclerView.ViewHolder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itemView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nameTextView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TextView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itemView.findViewById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nameTextView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amountTextView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TextView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itemView.findViewById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amountTextView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r w:rsidRPr="00364F79">
              <w:rPr>
                <w:color w:val="FFC66D"/>
                <w:lang w:val="en-US"/>
              </w:rPr>
              <w:t>bind</w:t>
            </w:r>
            <w:r w:rsidRPr="00364F79">
              <w:rPr>
                <w:color w:val="A9B7C6"/>
                <w:lang w:val="en-US"/>
              </w:rPr>
              <w:t xml:space="preserve">(expense: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nameTextView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= expense.</w:t>
            </w:r>
            <w:r w:rsidRPr="00364F79">
              <w:rPr>
                <w:color w:val="9876AA"/>
                <w:lang w:val="en-US"/>
              </w:rPr>
              <w:t>name</w:t>
            </w:r>
            <w:r w:rsidRPr="00364F79">
              <w:rPr>
                <w:color w:val="9876AA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amountTextView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>${</w:t>
            </w:r>
            <w:proofErr w:type="spellStart"/>
            <w:r w:rsidRPr="00364F79">
              <w:rPr>
                <w:color w:val="A9B7C6"/>
                <w:lang w:val="en-US"/>
              </w:rPr>
              <w:t>expense.</w:t>
            </w:r>
            <w:r w:rsidRPr="00364F79">
              <w:rPr>
                <w:color w:val="9876AA"/>
                <w:lang w:val="en-US"/>
              </w:rPr>
              <w:t>amount</w:t>
            </w:r>
            <w:proofErr w:type="spellEnd"/>
            <w:r w:rsidRPr="00364F79">
              <w:rPr>
                <w:color w:val="CC7832"/>
                <w:lang w:val="en-US"/>
              </w:rPr>
              <w:t>}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рублей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  <w:t>}</w:t>
            </w:r>
          </w:p>
        </w:tc>
      </w:tr>
    </w:tbl>
    <w:p w:rsidR="00364F79" w:rsidRDefault="00364F79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b/>
                <w:szCs w:val="28"/>
                <w:lang w:val="en-US"/>
              </w:rPr>
              <w:lastRenderedPageBreak/>
              <w:t>ExpenseItem</w:t>
            </w:r>
            <w:proofErr w:type="spellEnd"/>
          </w:p>
        </w:tc>
      </w:tr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4F79">
              <w:rPr>
                <w:color w:val="CC7832"/>
                <w:lang w:val="en-US"/>
              </w:rPr>
              <w:t xml:space="preserve">data class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name</w:t>
            </w:r>
            <w:r w:rsidRPr="00364F79">
              <w:rPr>
                <w:color w:val="A9B7C6"/>
                <w:lang w:val="en-US"/>
              </w:rPr>
              <w:t>: String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category</w:t>
            </w:r>
            <w:r w:rsidRPr="00364F79">
              <w:rPr>
                <w:color w:val="A9B7C6"/>
                <w:lang w:val="en-US"/>
              </w:rPr>
              <w:t>: String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date</w:t>
            </w:r>
            <w:r w:rsidRPr="00364F79">
              <w:rPr>
                <w:color w:val="A9B7C6"/>
                <w:lang w:val="en-US"/>
              </w:rPr>
              <w:t>: String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amount</w:t>
            </w:r>
            <w:r w:rsidRPr="00364F79">
              <w:rPr>
                <w:color w:val="A9B7C6"/>
                <w:lang w:val="en-US"/>
              </w:rPr>
              <w:t>: String</w:t>
            </w:r>
            <w:r w:rsidRPr="00364F79">
              <w:rPr>
                <w:color w:val="A9B7C6"/>
                <w:lang w:val="en-US"/>
              </w:rPr>
              <w:br/>
              <w:t>)</w:t>
            </w:r>
          </w:p>
        </w:tc>
      </w:tr>
    </w:tbl>
    <w:p w:rsidR="00364F79" w:rsidRDefault="00364F79" w:rsidP="00004E03">
      <w:pPr>
        <w:rPr>
          <w:rFonts w:cs="Times New Roman"/>
          <w:b/>
          <w:szCs w:val="28"/>
          <w:lang w:val="en-US"/>
        </w:rPr>
      </w:pPr>
    </w:p>
    <w:p w:rsidR="00364F79" w:rsidRDefault="00364F79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350FEA" w:rsidRPr="00350FEA" w:rsidRDefault="00350FEA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Фрагмент 1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364F79">
              <w:rPr>
                <w:color w:val="CC7832"/>
                <w:lang w:val="en-US"/>
              </w:rPr>
              <w:t>class</w:t>
            </w:r>
            <w:proofErr w:type="gram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Fragment1 : Fragment() {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808080"/>
                <w:lang w:val="en-US"/>
              </w:rPr>
              <w:t xml:space="preserve">// </w:t>
            </w:r>
            <w:r w:rsidRPr="00364F79">
              <w:rPr>
                <w:i/>
                <w:iCs/>
                <w:color w:val="A8C023"/>
                <w:lang w:val="en-US"/>
              </w:rPr>
              <w:t>TODO: Rename and change types of parameters</w:t>
            </w:r>
            <w:r w:rsidRPr="00364F79">
              <w:rPr>
                <w:i/>
                <w:iCs/>
                <w:color w:val="A8C023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param1</w:t>
            </w:r>
            <w:r w:rsidRPr="00364F79">
              <w:rPr>
                <w:color w:val="A9B7C6"/>
                <w:lang w:val="en-US"/>
              </w:rPr>
              <w:t xml:space="preserve">: String? = </w:t>
            </w:r>
            <w:r w:rsidRPr="00364F79">
              <w:rPr>
                <w:color w:val="CC7832"/>
                <w:lang w:val="en-US"/>
              </w:rPr>
              <w:t>null</w:t>
            </w:r>
            <w:r w:rsidRPr="00364F79">
              <w:rPr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param2</w:t>
            </w:r>
            <w:r w:rsidRPr="00364F79">
              <w:rPr>
                <w:color w:val="A9B7C6"/>
                <w:lang w:val="en-US"/>
              </w:rPr>
              <w:t xml:space="preserve">: String? = </w:t>
            </w:r>
            <w:r w:rsidRPr="00364F79">
              <w:rPr>
                <w:color w:val="CC7832"/>
                <w:lang w:val="en-US"/>
              </w:rPr>
              <w:t>null</w:t>
            </w:r>
            <w:r w:rsidRPr="00364F79">
              <w:rPr>
                <w:color w:val="CC7832"/>
                <w:lang w:val="en-US"/>
              </w:rPr>
              <w:br/>
            </w:r>
            <w:r w:rsidRPr="00364F79">
              <w:rPr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nameEditText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EditText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dateEditText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EditText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amountEditText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EditText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spinner</w:t>
            </w:r>
            <w:r w:rsidRPr="00364F79">
              <w:rPr>
                <w:color w:val="A9B7C6"/>
                <w:lang w:val="en-US"/>
              </w:rPr>
              <w:t>: Spinner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addButton</w:t>
            </w:r>
            <w:proofErr w:type="spellEnd"/>
            <w:r w:rsidRPr="00364F79">
              <w:rPr>
                <w:color w:val="A9B7C6"/>
                <w:lang w:val="en-US"/>
              </w:rPr>
              <w:t>: Button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datePicker</w:t>
            </w:r>
            <w:proofErr w:type="gramStart"/>
            <w:r w:rsidRPr="00364F79">
              <w:rPr>
                <w:color w:val="A9B7C6"/>
                <w:lang w:val="en-US"/>
              </w:rPr>
              <w:t>:DatePicker</w:t>
            </w:r>
            <w:proofErr w:type="spellEnd"/>
            <w:proofErr w:type="gram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ArrayList</w:t>
            </w:r>
            <w:proofErr w:type="spellEnd"/>
            <w:r w:rsidRPr="00364F79">
              <w:rPr>
                <w:color w:val="A9B7C6"/>
                <w:lang w:val="en-US"/>
              </w:rPr>
              <w:t>&lt;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&gt;()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savedInstanceState</w:t>
            </w:r>
            <w:proofErr w:type="spellEnd"/>
            <w:r w:rsidRPr="00364F79">
              <w:rPr>
                <w:color w:val="A9B7C6"/>
                <w:lang w:val="en-US"/>
              </w:rPr>
              <w:t>: Bundle?)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364F79">
              <w:rPr>
                <w:color w:val="CC7832"/>
                <w:lang w:val="en-US"/>
              </w:rPr>
              <w:t>super</w:t>
            </w:r>
            <w:r w:rsidRPr="00364F79">
              <w:rPr>
                <w:color w:val="A9B7C6"/>
                <w:lang w:val="en-US"/>
              </w:rPr>
              <w:t>.onCreate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proofErr w:type="gramEnd"/>
            <w:r w:rsidRPr="00364F79">
              <w:rPr>
                <w:color w:val="A9B7C6"/>
                <w:lang w:val="en-US"/>
              </w:rPr>
              <w:t>savedInstanceState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i/>
                <w:iCs/>
                <w:color w:val="9876AA"/>
                <w:lang w:val="en-US"/>
              </w:rPr>
              <w:t>arguments</w:t>
            </w:r>
            <w:r w:rsidRPr="00364F79">
              <w:rPr>
                <w:color w:val="A9B7C6"/>
                <w:lang w:val="en-US"/>
              </w:rPr>
              <w:t>?.</w:t>
            </w:r>
            <w:proofErr w:type="gramStart"/>
            <w:r w:rsidRPr="00364F79">
              <w:rPr>
                <w:i/>
                <w:iCs/>
                <w:color w:val="FFC66D"/>
                <w:lang w:val="en-US"/>
              </w:rPr>
              <w:t>let</w:t>
            </w:r>
            <w:proofErr w:type="spellEnd"/>
            <w:proofErr w:type="gramEnd"/>
            <w:r w:rsidRPr="00364F79">
              <w:rPr>
                <w:i/>
                <w:iCs/>
                <w:color w:val="FFC66D"/>
                <w:lang w:val="en-US"/>
              </w:rPr>
              <w:t xml:space="preserve"> </w:t>
            </w:r>
            <w:r w:rsidRPr="00364F79">
              <w:rPr>
                <w:b/>
                <w:bCs/>
                <w:color w:val="A9B7C6"/>
                <w:lang w:val="en-US"/>
              </w:rPr>
              <w:t>{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9876AA"/>
                <w:lang w:val="en-US"/>
              </w:rPr>
              <w:t xml:space="preserve">param1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b/>
                <w:bCs/>
                <w:color w:val="A9B7C6"/>
                <w:lang w:val="en-US"/>
              </w:rPr>
              <w:t>it</w:t>
            </w:r>
            <w:r w:rsidRPr="00364F79">
              <w:rPr>
                <w:color w:val="A9B7C6"/>
                <w:lang w:val="en-US"/>
              </w:rPr>
              <w:t>.getString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ARG_PARAM1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9876AA"/>
                <w:lang w:val="en-US"/>
              </w:rPr>
              <w:t xml:space="preserve">param2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b/>
                <w:bCs/>
                <w:color w:val="A9B7C6"/>
                <w:lang w:val="en-US"/>
              </w:rPr>
              <w:t>it</w:t>
            </w:r>
            <w:r w:rsidRPr="00364F79">
              <w:rPr>
                <w:color w:val="A9B7C6"/>
                <w:lang w:val="en-US"/>
              </w:rPr>
              <w:t>.getString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ARG_PARAM2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onCreateView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inflater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LayoutInflater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 xml:space="preserve">container: </w:t>
            </w:r>
            <w:proofErr w:type="spellStart"/>
            <w:r w:rsidRPr="00364F79">
              <w:rPr>
                <w:color w:val="A9B7C6"/>
                <w:lang w:val="en-US"/>
              </w:rPr>
              <w:t>ViewGroup</w:t>
            </w:r>
            <w:proofErr w:type="spellEnd"/>
            <w:r w:rsidRPr="00364F79">
              <w:rPr>
                <w:color w:val="A9B7C6"/>
                <w:lang w:val="en-US"/>
              </w:rPr>
              <w:t>?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savedInstanceState</w:t>
            </w:r>
            <w:proofErr w:type="spellEnd"/>
            <w:r w:rsidRPr="00364F79">
              <w:rPr>
                <w:color w:val="A9B7C6"/>
                <w:lang w:val="en-US"/>
              </w:rPr>
              <w:t>: Bundle?</w:t>
            </w:r>
            <w:r w:rsidRPr="00364F79">
              <w:rPr>
                <w:color w:val="A9B7C6"/>
                <w:lang w:val="en-US"/>
              </w:rPr>
              <w:br/>
              <w:t xml:space="preserve">    ): View? {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fragmentLayout</w:t>
            </w:r>
            <w:proofErr w:type="spellEnd"/>
            <w:r w:rsidRPr="00364F79">
              <w:rPr>
                <w:color w:val="A9B7C6"/>
                <w:lang w:val="en-US"/>
              </w:rPr>
              <w:t>=</w:t>
            </w:r>
            <w:proofErr w:type="spellStart"/>
            <w:r w:rsidRPr="00364F79">
              <w:rPr>
                <w:color w:val="A9B7C6"/>
                <w:lang w:val="en-US"/>
              </w:rPr>
              <w:t>inflater.inflate</w:t>
            </w:r>
            <w:proofErr w:type="spellEnd"/>
            <w:r w:rsidRPr="00364F79">
              <w:rPr>
                <w:color w:val="A9B7C6"/>
                <w:lang w:val="en-US"/>
              </w:rPr>
              <w:t>(R.layout.</w:t>
            </w:r>
            <w:r w:rsidRPr="00364F79">
              <w:rPr>
                <w:i/>
                <w:iCs/>
                <w:color w:val="9876AA"/>
                <w:lang w:val="en-US"/>
              </w:rPr>
              <w:t>fragment_1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container</w:t>
            </w:r>
            <w:r w:rsidRPr="00364F79">
              <w:rPr>
                <w:color w:val="CC7832"/>
                <w:lang w:val="en-US"/>
              </w:rPr>
              <w:t>, false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navController</w:t>
            </w:r>
            <w:proofErr w:type="spellEnd"/>
            <w:r w:rsidRPr="00364F79">
              <w:rPr>
                <w:color w:val="A9B7C6"/>
                <w:lang w:val="en-US"/>
              </w:rPr>
              <w:t>=</w:t>
            </w:r>
            <w:proofErr w:type="spellStart"/>
            <w:r w:rsidRPr="00364F79">
              <w:rPr>
                <w:color w:val="A9B7C6"/>
                <w:lang w:val="en-US"/>
              </w:rPr>
              <w:t>NavHostFragment.findNavController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CC7832"/>
                <w:lang w:val="en-US"/>
              </w:rPr>
              <w:t>this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datePicker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72737A"/>
                <w:lang w:val="en-US"/>
              </w:rPr>
              <w:t>&lt;</w:t>
            </w:r>
            <w:proofErr w:type="spellStart"/>
            <w:r w:rsidRPr="00364F79">
              <w:rPr>
                <w:color w:val="72737A"/>
                <w:lang w:val="en-US"/>
              </w:rPr>
              <w:t>DatePicker</w:t>
            </w:r>
            <w:proofErr w:type="spellEnd"/>
            <w:r w:rsidRPr="00364F79">
              <w:rPr>
                <w:color w:val="72737A"/>
                <w:lang w:val="en-US"/>
              </w:rPr>
              <w:t>&gt;</w:t>
            </w:r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date_Consumption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nameEditText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name_edittext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dateEditText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name_edittext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amountEditText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sum_edittext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9876AA"/>
                <w:lang w:val="en-US"/>
              </w:rPr>
              <w:t xml:space="preserve">spinner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spinner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addButton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button_addConsumtoin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DBHelper</w:t>
            </w:r>
            <w:proofErr w:type="spellEnd"/>
            <w:r w:rsidRPr="00364F79">
              <w:rPr>
                <w:color w:val="A9B7C6"/>
                <w:lang w:val="en-US"/>
              </w:rPr>
              <w:t xml:space="preserve"> (</w:t>
            </w:r>
            <w:proofErr w:type="spellStart"/>
            <w:r w:rsidRPr="00364F79">
              <w:rPr>
                <w:color w:val="A9B7C6"/>
                <w:lang w:val="en-US"/>
              </w:rPr>
              <w:t>requireContext</w:t>
            </w:r>
            <w:proofErr w:type="spellEnd"/>
            <w:r w:rsidRPr="00364F79">
              <w:rPr>
                <w:color w:val="A9B7C6"/>
                <w:lang w:val="en-US"/>
              </w:rPr>
              <w:t>())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addButton</w:t>
            </w:r>
            <w:r w:rsidRPr="00364F79">
              <w:rPr>
                <w:color w:val="A9B7C6"/>
                <w:lang w:val="en-US"/>
              </w:rPr>
              <w:t>.setOnClickListener</w:t>
            </w:r>
            <w:proofErr w:type="spellEnd"/>
            <w:r w:rsidRPr="00364F79">
              <w:rPr>
                <w:color w:val="A9B7C6"/>
                <w:lang w:val="en-US"/>
              </w:rPr>
              <w:t xml:space="preserve"> </w:t>
            </w:r>
            <w:r w:rsidRPr="00364F79">
              <w:rPr>
                <w:b/>
                <w:bCs/>
                <w:color w:val="A9B7C6"/>
                <w:lang w:val="en-US"/>
              </w:rPr>
              <w:t>{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check = </w:t>
            </w:r>
            <w:proofErr w:type="spellStart"/>
            <w:r w:rsidRPr="00364F79">
              <w:rPr>
                <w:color w:val="A9B7C6"/>
                <w:lang w:val="en-US"/>
              </w:rPr>
              <w:t>db.getConsumption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9876AA"/>
                <w:lang w:val="en-US"/>
              </w:rPr>
              <w:t>nameEditText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r w:rsidRPr="00364F79">
              <w:rPr>
                <w:color w:val="A9B7C6"/>
                <w:lang w:val="en-US"/>
              </w:rPr>
              <w:t>.toString</w:t>
            </w:r>
            <w:proofErr w:type="spellEnd"/>
            <w:r w:rsidRPr="00364F79">
              <w:rPr>
                <w:color w:val="A9B7C6"/>
                <w:lang w:val="en-US"/>
              </w:rPr>
              <w:t>())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CC7832"/>
                <w:lang w:val="en-US"/>
              </w:rPr>
              <w:t xml:space="preserve">if </w:t>
            </w:r>
            <w:r w:rsidRPr="00364F79">
              <w:rPr>
                <w:color w:val="A9B7C6"/>
                <w:lang w:val="en-US"/>
              </w:rPr>
              <w:t xml:space="preserve">(check == </w:t>
            </w:r>
            <w:r w:rsidRPr="00364F79">
              <w:rPr>
                <w:color w:val="CC7832"/>
                <w:lang w:val="en-US"/>
              </w:rPr>
              <w:t>false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{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A9B7C6"/>
                <w:lang w:val="en-US"/>
              </w:rPr>
              <w:t>addExpense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    }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CC7832"/>
                <w:lang w:val="en-US"/>
              </w:rPr>
              <w:t>else</w:t>
            </w:r>
            <w:r w:rsidRPr="00364F79">
              <w:rPr>
                <w:color w:val="CC7832"/>
                <w:lang w:val="en-US"/>
              </w:rPr>
              <w:br/>
              <w:t xml:space="preserve">            </w:t>
            </w:r>
            <w:r w:rsidRPr="00364F79">
              <w:rPr>
                <w:color w:val="A9B7C6"/>
                <w:lang w:val="en-US"/>
              </w:rPr>
              <w:t>{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A9B7C6"/>
                <w:lang w:val="en-US"/>
              </w:rPr>
              <w:t>Toast.makeText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activity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Такие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данные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уже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есть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Toast.</w:t>
            </w:r>
            <w:r w:rsidRPr="00364F79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364F79">
              <w:rPr>
                <w:color w:val="A9B7C6"/>
                <w:lang w:val="en-US"/>
              </w:rPr>
              <w:t>).show()</w:t>
            </w:r>
            <w:r w:rsidRPr="00364F79">
              <w:rPr>
                <w:color w:val="A9B7C6"/>
                <w:lang w:val="en-US"/>
              </w:rPr>
              <w:br/>
              <w:t xml:space="preserve">            }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A9B7C6"/>
                <w:lang w:val="en-US"/>
              </w:rPr>
              <w:t>fragmentLayout</w:t>
            </w:r>
            <w:proofErr w:type="spellEnd"/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proofErr w:type="spellStart"/>
            <w:r w:rsidRPr="00364F79">
              <w:rPr>
                <w:color w:val="FFC66D"/>
                <w:lang w:val="en-US"/>
              </w:rPr>
              <w:t>onExpenseItemClick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Обработка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нажатия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на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элемент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списка</w:t>
            </w:r>
            <w:r w:rsidRPr="00364F79">
              <w:rPr>
                <w:color w:val="808080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bundle = Bundle()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lastRenderedPageBreak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bundle.putString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"category"</w:t>
            </w:r>
            <w:r w:rsidRPr="00364F79">
              <w:rPr>
                <w:color w:val="CC7832"/>
                <w:lang w:val="en-US"/>
              </w:rPr>
              <w:t>,</w:t>
            </w:r>
            <w:proofErr w:type="spellStart"/>
            <w:r w:rsidRPr="00364F79">
              <w:rPr>
                <w:color w:val="A9B7C6"/>
                <w:lang w:val="en-US"/>
              </w:rPr>
              <w:t>expenseItem.</w:t>
            </w:r>
            <w:r w:rsidRPr="00364F79">
              <w:rPr>
                <w:color w:val="9876AA"/>
                <w:lang w:val="en-US"/>
              </w:rPr>
              <w:t>category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bundle.putString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"name"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expenseItem.</w:t>
            </w:r>
            <w:r w:rsidRPr="00364F79">
              <w:rPr>
                <w:color w:val="9876AA"/>
                <w:lang w:val="en-US"/>
              </w:rPr>
              <w:t>name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bundle.putString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"date"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expenseItem.</w:t>
            </w:r>
            <w:r w:rsidRPr="00364F79">
              <w:rPr>
                <w:color w:val="9876AA"/>
                <w:lang w:val="en-US"/>
              </w:rPr>
              <w:t>date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bundle.putString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"amount"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expenseItem.</w:t>
            </w:r>
            <w:r w:rsidRPr="00364F79">
              <w:rPr>
                <w:color w:val="9876AA"/>
                <w:lang w:val="en-US"/>
              </w:rPr>
              <w:t>amount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navController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NavHostFragment.findNavController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CC7832"/>
                <w:lang w:val="en-US"/>
              </w:rPr>
              <w:t>this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navController.navigate</w:t>
            </w:r>
            <w:proofErr w:type="spellEnd"/>
            <w:r w:rsidRPr="00364F79">
              <w:rPr>
                <w:color w:val="A9B7C6"/>
                <w:lang w:val="en-US"/>
              </w:rPr>
              <w:t>(R.id.</w:t>
            </w:r>
            <w:r w:rsidRPr="00364F79">
              <w:rPr>
                <w:i/>
                <w:iCs/>
                <w:color w:val="9876AA"/>
                <w:lang w:val="en-US"/>
              </w:rPr>
              <w:t>action_fragment1_to_fragment2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bundle)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fun </w:t>
            </w:r>
            <w:proofErr w:type="spellStart"/>
            <w:r w:rsidRPr="00364F79">
              <w:rPr>
                <w:color w:val="FFC66D"/>
                <w:lang w:val="en-US"/>
              </w:rPr>
              <w:t>addExpense</w:t>
            </w:r>
            <w:proofErr w:type="spellEnd"/>
            <w:r w:rsidRPr="00364F79">
              <w:rPr>
                <w:color w:val="A9B7C6"/>
                <w:lang w:val="en-US"/>
              </w:rPr>
              <w:t>()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day = </w:t>
            </w:r>
            <w:proofErr w:type="spellStart"/>
            <w:r w:rsidRPr="00364F79">
              <w:rPr>
                <w:color w:val="9876AA"/>
                <w:lang w:val="en-US"/>
              </w:rPr>
              <w:t>datePicker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dayOfMonth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month = </w:t>
            </w:r>
            <w:proofErr w:type="spellStart"/>
            <w:r w:rsidRPr="00364F79">
              <w:rPr>
                <w:color w:val="9876AA"/>
                <w:lang w:val="en-US"/>
              </w:rPr>
              <w:t>datePicker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month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+ </w:t>
            </w:r>
            <w:r w:rsidRPr="00364F79">
              <w:rPr>
                <w:color w:val="6897BB"/>
                <w:lang w:val="en-US"/>
              </w:rPr>
              <w:t>1</w:t>
            </w:r>
            <w:r w:rsidRPr="00364F79">
              <w:rPr>
                <w:color w:val="6897BB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year = </w:t>
            </w:r>
            <w:proofErr w:type="spellStart"/>
            <w:r w:rsidRPr="00364F79">
              <w:rPr>
                <w:color w:val="9876AA"/>
                <w:lang w:val="en-US"/>
              </w:rPr>
              <w:t>datePicker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year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string_category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>${</w:t>
            </w:r>
            <w:proofErr w:type="spellStart"/>
            <w:r w:rsidRPr="00364F79">
              <w:rPr>
                <w:color w:val="9876AA"/>
                <w:lang w:val="en-US"/>
              </w:rPr>
              <w:t>spinner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selectedItem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color w:val="72737A"/>
                <w:lang w:val="en-US"/>
              </w:rPr>
              <w:t>toString</w:t>
            </w:r>
            <w:proofErr w:type="spellEnd"/>
            <w:r w:rsidRPr="00364F79">
              <w:rPr>
                <w:color w:val="72737A"/>
                <w:lang w:val="en-US"/>
              </w:rPr>
              <w:t>()</w:t>
            </w:r>
            <w:r w:rsidRPr="00364F79">
              <w:rPr>
                <w:color w:val="CC7832"/>
                <w:lang w:val="en-US"/>
              </w:rPr>
              <w:t>}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string_date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>$</w:t>
            </w:r>
            <w:proofErr w:type="spellStart"/>
            <w:r w:rsidRPr="00364F79">
              <w:rPr>
                <w:color w:val="A9B7C6"/>
                <w:lang w:val="en-US"/>
              </w:rPr>
              <w:t>day</w:t>
            </w:r>
            <w:r w:rsidRPr="00364F79">
              <w:rPr>
                <w:color w:val="6A8759"/>
                <w:lang w:val="en-US"/>
              </w:rPr>
              <w:t>.</w:t>
            </w:r>
            <w:r w:rsidRPr="00364F79">
              <w:rPr>
                <w:color w:val="CC7832"/>
                <w:lang w:val="en-US"/>
              </w:rPr>
              <w:t>$</w:t>
            </w:r>
            <w:r w:rsidRPr="00364F79">
              <w:rPr>
                <w:color w:val="A9B7C6"/>
                <w:lang w:val="en-US"/>
              </w:rPr>
              <w:t>month</w:t>
            </w:r>
            <w:r w:rsidRPr="00364F79">
              <w:rPr>
                <w:color w:val="6A8759"/>
                <w:lang w:val="en-US"/>
              </w:rPr>
              <w:t>.</w:t>
            </w:r>
            <w:r w:rsidRPr="00364F79">
              <w:rPr>
                <w:color w:val="CC7832"/>
                <w:lang w:val="en-US"/>
              </w:rPr>
              <w:t>$</w:t>
            </w:r>
            <w:r w:rsidRPr="00364F79">
              <w:rPr>
                <w:color w:val="A9B7C6"/>
                <w:lang w:val="en-US"/>
              </w:rPr>
              <w:t>year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string_name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9876AA"/>
                <w:lang w:val="en-US"/>
              </w:rPr>
              <w:t>nameEditText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FFC66D"/>
                <w:lang w:val="en-US"/>
              </w:rPr>
              <w:t>trim</w:t>
            </w:r>
            <w:proofErr w:type="spellEnd"/>
            <w:r w:rsidRPr="00364F79">
              <w:rPr>
                <w:color w:val="A9B7C6"/>
                <w:lang w:val="en-US"/>
              </w:rPr>
              <w:t>().</w:t>
            </w:r>
            <w:proofErr w:type="spellStart"/>
            <w:r w:rsidRPr="00364F79">
              <w:rPr>
                <w:color w:val="A9B7C6"/>
                <w:lang w:val="en-US"/>
              </w:rPr>
              <w:t>toString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string_sum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9876AA"/>
                <w:lang w:val="en-US"/>
              </w:rPr>
              <w:t>amountEditText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FFC66D"/>
                <w:lang w:val="en-US"/>
              </w:rPr>
              <w:t>trim</w:t>
            </w:r>
            <w:proofErr w:type="spellEnd"/>
            <w:r w:rsidRPr="00364F79">
              <w:rPr>
                <w:color w:val="A9B7C6"/>
                <w:lang w:val="en-US"/>
              </w:rPr>
              <w:t>().</w:t>
            </w:r>
            <w:proofErr w:type="spellStart"/>
            <w:r w:rsidRPr="00364F79">
              <w:rPr>
                <w:color w:val="A9B7C6"/>
                <w:lang w:val="en-US"/>
              </w:rPr>
              <w:t>toString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if </w:t>
            </w:r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string_category.</w:t>
            </w:r>
            <w:r w:rsidRPr="00364F79">
              <w:rPr>
                <w:i/>
                <w:iCs/>
                <w:color w:val="FFC66D"/>
                <w:lang w:val="en-US"/>
              </w:rPr>
              <w:t>isNotEmpty</w:t>
            </w:r>
            <w:proofErr w:type="spellEnd"/>
            <w:r w:rsidRPr="00364F79">
              <w:rPr>
                <w:color w:val="A9B7C6"/>
                <w:lang w:val="en-US"/>
              </w:rPr>
              <w:t xml:space="preserve">() &amp;&amp; </w:t>
            </w:r>
            <w:proofErr w:type="spellStart"/>
            <w:r w:rsidRPr="00364F79">
              <w:rPr>
                <w:color w:val="A9B7C6"/>
                <w:lang w:val="en-US"/>
              </w:rPr>
              <w:t>string_date.</w:t>
            </w:r>
            <w:r w:rsidRPr="00364F79">
              <w:rPr>
                <w:i/>
                <w:iCs/>
                <w:color w:val="FFC66D"/>
                <w:lang w:val="en-US"/>
              </w:rPr>
              <w:t>isNotEmpty</w:t>
            </w:r>
            <w:proofErr w:type="spellEnd"/>
            <w:r w:rsidRPr="00364F79">
              <w:rPr>
                <w:color w:val="A9B7C6"/>
                <w:lang w:val="en-US"/>
              </w:rPr>
              <w:t xml:space="preserve">() &amp;&amp; </w:t>
            </w:r>
            <w:proofErr w:type="spellStart"/>
            <w:r w:rsidRPr="00364F79">
              <w:rPr>
                <w:color w:val="A9B7C6"/>
                <w:lang w:val="en-US"/>
              </w:rPr>
              <w:t>string_name.</w:t>
            </w:r>
            <w:r w:rsidRPr="00364F79">
              <w:rPr>
                <w:i/>
                <w:iCs/>
                <w:color w:val="FFC66D"/>
                <w:lang w:val="en-US"/>
              </w:rPr>
              <w:t>isNotEmpty</w:t>
            </w:r>
            <w:proofErr w:type="spellEnd"/>
            <w:r w:rsidRPr="00364F79">
              <w:rPr>
                <w:color w:val="A9B7C6"/>
                <w:lang w:val="en-US"/>
              </w:rPr>
              <w:t xml:space="preserve">() &amp;&amp; </w:t>
            </w:r>
            <w:proofErr w:type="spellStart"/>
            <w:r w:rsidRPr="00364F79">
              <w:rPr>
                <w:color w:val="A9B7C6"/>
                <w:lang w:val="en-US"/>
              </w:rPr>
              <w:t>string_sum.</w:t>
            </w:r>
            <w:r w:rsidRPr="00364F79">
              <w:rPr>
                <w:i/>
                <w:iCs/>
                <w:color w:val="FFC66D"/>
                <w:lang w:val="en-US"/>
              </w:rPr>
              <w:t>isNotEmpty</w:t>
            </w:r>
            <w:proofErr w:type="spellEnd"/>
            <w:r w:rsidRPr="00364F79">
              <w:rPr>
                <w:color w:val="A9B7C6"/>
                <w:lang w:val="en-US"/>
              </w:rPr>
              <w:t>()) {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string_name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A9B7C6"/>
                <w:lang w:val="en-US"/>
              </w:rPr>
              <w:t>string_category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A9B7C6"/>
                <w:lang w:val="en-US"/>
              </w:rPr>
              <w:t>string_date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A9B7C6"/>
                <w:lang w:val="en-US"/>
              </w:rPr>
              <w:t>string_sum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r w:rsidRPr="00364F79">
              <w:rPr>
                <w:color w:val="A9B7C6"/>
                <w:lang w:val="en-US"/>
              </w:rPr>
              <w:t>.add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DBHelper</w:t>
            </w:r>
            <w:proofErr w:type="spellEnd"/>
            <w:r w:rsidRPr="00364F79">
              <w:rPr>
                <w:color w:val="A9B7C6"/>
                <w:lang w:val="en-US"/>
              </w:rPr>
              <w:t xml:space="preserve"> (</w:t>
            </w:r>
            <w:proofErr w:type="spellStart"/>
            <w:r w:rsidRPr="00364F79">
              <w:rPr>
                <w:color w:val="A9B7C6"/>
                <w:lang w:val="en-US"/>
              </w:rPr>
              <w:t>requireContext</w:t>
            </w:r>
            <w:proofErr w:type="spellEnd"/>
            <w:r w:rsidRPr="00364F79">
              <w:rPr>
                <w:color w:val="A9B7C6"/>
                <w:lang w:val="en-US"/>
              </w:rPr>
              <w:t>())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A9B7C6"/>
                <w:lang w:val="en-US"/>
              </w:rPr>
              <w:t>db.addConsumption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Очищаем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поля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ввода</w:t>
            </w:r>
            <w:r w:rsidRPr="00364F79">
              <w:rPr>
                <w:color w:val="808080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nameEditText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r w:rsidRPr="00364F79">
              <w:rPr>
                <w:color w:val="A9B7C6"/>
                <w:lang w:val="en-US"/>
              </w:rPr>
              <w:t>.clear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dateEditText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r w:rsidRPr="00364F79">
              <w:rPr>
                <w:color w:val="A9B7C6"/>
                <w:lang w:val="en-US"/>
              </w:rPr>
              <w:t>.clear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9876AA"/>
                <w:lang w:val="en-US"/>
              </w:rPr>
              <w:t>amountEditText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r w:rsidRPr="00364F79">
              <w:rPr>
                <w:color w:val="A9B7C6"/>
                <w:lang w:val="en-US"/>
              </w:rPr>
              <w:t>.clear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}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else </w:t>
            </w:r>
            <w:r w:rsidRPr="00364F79">
              <w:rPr>
                <w:color w:val="A9B7C6"/>
                <w:lang w:val="en-US"/>
              </w:rPr>
              <w:t>{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A9B7C6"/>
                <w:lang w:val="en-US"/>
              </w:rPr>
              <w:t>Toast.makeText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activity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Введите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корректные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данные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Toast.</w:t>
            </w:r>
            <w:r w:rsidRPr="00364F79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364F79">
              <w:rPr>
                <w:color w:val="A9B7C6"/>
                <w:lang w:val="en-US"/>
              </w:rPr>
              <w:t>).show()</w:t>
            </w:r>
            <w:r w:rsidRPr="00364F79">
              <w:rPr>
                <w:color w:val="A9B7C6"/>
                <w:lang w:val="en-US"/>
              </w:rPr>
              <w:br/>
              <w:t xml:space="preserve">    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>}</w:t>
            </w:r>
          </w:p>
        </w:tc>
      </w:tr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4F79">
              <w:rPr>
                <w:color w:val="E8BF6A"/>
                <w:lang w:val="en-US"/>
              </w:rPr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="25dp"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:textSize</w:t>
            </w:r>
            <w:proofErr w:type="spellEnd"/>
            <w:r w:rsidRPr="00364F79">
              <w:rPr>
                <w:color w:val="6A8759"/>
                <w:lang w:val="en-US"/>
              </w:rPr>
              <w:t>="18dp"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:textColor</w:t>
            </w:r>
            <w:proofErr w:type="spellEnd"/>
            <w:r w:rsidRPr="00364F79">
              <w:rPr>
                <w:color w:val="6A8759"/>
                <w:lang w:val="en-US"/>
              </w:rPr>
              <w:t>="@color/black"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="20dp"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</w:t>
            </w:r>
            <w:proofErr w:type="spellStart"/>
            <w:r w:rsidRPr="00364F79">
              <w:rPr>
                <w:color w:val="6A8759"/>
                <w:lang w:val="en-US"/>
              </w:rPr>
              <w:t>textview_NameConsumption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&lt;/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EditText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name_edittext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="40dp"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:background</w:t>
            </w:r>
            <w:proofErr w:type="spellEnd"/>
            <w:r w:rsidRPr="00364F79">
              <w:rPr>
                <w:color w:val="6A8759"/>
                <w:lang w:val="en-US"/>
              </w:rPr>
              <w:t>="@</w:t>
            </w:r>
            <w:proofErr w:type="spellStart"/>
            <w:r w:rsidRPr="00364F79">
              <w:rPr>
                <w:color w:val="6A8759"/>
                <w:lang w:val="en-US"/>
              </w:rPr>
              <w:t>drawable</w:t>
            </w:r>
            <w:proofErr w:type="spellEnd"/>
            <w:r w:rsidRPr="00364F79">
              <w:rPr>
                <w:color w:val="6A8759"/>
                <w:lang w:val="en-US"/>
              </w:rPr>
              <w:t>/background"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:paddingLeft</w:t>
            </w:r>
            <w:proofErr w:type="spellEnd"/>
            <w:r w:rsidRPr="00364F79">
              <w:rPr>
                <w:color w:val="6A8759"/>
                <w:lang w:val="en-US"/>
              </w:rPr>
              <w:t>="5dp"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r w:rsidRPr="00364F79">
              <w:rPr>
                <w:color w:val="E8BF6A"/>
                <w:lang w:val="en-US"/>
              </w:rPr>
              <w:t>&gt;&lt;/</w:t>
            </w:r>
            <w:proofErr w:type="spellStart"/>
            <w:r w:rsidRPr="00364F79">
              <w:rPr>
                <w:color w:val="E8BF6A"/>
                <w:lang w:val="en-US"/>
              </w:rPr>
              <w:t>EditText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="25dp"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:textSize</w:t>
            </w:r>
            <w:proofErr w:type="spellEnd"/>
            <w:r w:rsidRPr="00364F79">
              <w:rPr>
                <w:color w:val="6A8759"/>
                <w:lang w:val="en-US"/>
              </w:rPr>
              <w:t>="18dp"</w:t>
            </w:r>
            <w:r w:rsidRPr="00364F79">
              <w:rPr>
                <w:color w:val="6A8759"/>
                <w:lang w:val="en-US"/>
              </w:rPr>
              <w:br/>
            </w:r>
            <w:r w:rsidRPr="00364F79">
              <w:rPr>
                <w:color w:val="6A8759"/>
                <w:lang w:val="en-US"/>
              </w:rPr>
              <w:lastRenderedPageBreak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:textColor</w:t>
            </w:r>
            <w:proofErr w:type="spellEnd"/>
            <w:r w:rsidRPr="00364F79">
              <w:rPr>
                <w:color w:val="6A8759"/>
                <w:lang w:val="en-US"/>
              </w:rPr>
              <w:t>="@color/black"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</w:t>
            </w:r>
            <w:proofErr w:type="spellStart"/>
            <w:r w:rsidRPr="00364F79">
              <w:rPr>
                <w:color w:val="6A8759"/>
                <w:lang w:val="en-US"/>
              </w:rPr>
              <w:t>textview_SumComsumption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&lt;/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EditText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sum_edittext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="40dp"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:background</w:t>
            </w:r>
            <w:proofErr w:type="spellEnd"/>
            <w:r w:rsidRPr="00364F79">
              <w:rPr>
                <w:color w:val="6A8759"/>
                <w:lang w:val="en-US"/>
              </w:rPr>
              <w:t>="@</w:t>
            </w:r>
            <w:proofErr w:type="spellStart"/>
            <w:r w:rsidRPr="00364F79">
              <w:rPr>
                <w:color w:val="6A8759"/>
                <w:lang w:val="en-US"/>
              </w:rPr>
              <w:t>drawable</w:t>
            </w:r>
            <w:proofErr w:type="spellEnd"/>
            <w:r w:rsidRPr="00364F79">
              <w:rPr>
                <w:color w:val="6A8759"/>
                <w:lang w:val="en-US"/>
              </w:rPr>
              <w:t>/background"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:paddingLeft</w:t>
            </w:r>
            <w:proofErr w:type="spellEnd"/>
            <w:r w:rsidRPr="00364F79">
              <w:rPr>
                <w:color w:val="6A8759"/>
                <w:lang w:val="en-US"/>
              </w:rPr>
              <w:t>="5dp"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r w:rsidRPr="00364F79">
              <w:rPr>
                <w:color w:val="E8BF6A"/>
                <w:lang w:val="en-US"/>
              </w:rPr>
              <w:t>&gt;&lt;/</w:t>
            </w:r>
            <w:proofErr w:type="spellStart"/>
            <w:r w:rsidRPr="00364F79">
              <w:rPr>
                <w:color w:val="E8BF6A"/>
                <w:lang w:val="en-US"/>
              </w:rPr>
              <w:t>EditText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="25dp"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:textSize</w:t>
            </w:r>
            <w:proofErr w:type="spellEnd"/>
            <w:r w:rsidRPr="00364F79">
              <w:rPr>
                <w:color w:val="6A8759"/>
                <w:lang w:val="en-US"/>
              </w:rPr>
              <w:t>="18dp"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:textColor</w:t>
            </w:r>
            <w:proofErr w:type="spellEnd"/>
            <w:r w:rsidRPr="00364F79">
              <w:rPr>
                <w:color w:val="6A8759"/>
                <w:lang w:val="en-US"/>
              </w:rPr>
              <w:t>="@color/black"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</w:t>
            </w:r>
            <w:proofErr w:type="spellStart"/>
            <w:r w:rsidRPr="00364F79">
              <w:rPr>
                <w:color w:val="6A8759"/>
                <w:lang w:val="en-US"/>
              </w:rPr>
              <w:t>textview_CategoryConsumption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&lt;/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&lt;Spinner</w:t>
            </w:r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="@+id/spinner"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="40dp"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:entries</w:t>
            </w:r>
            <w:proofErr w:type="spellEnd"/>
            <w:r w:rsidRPr="00364F79">
              <w:rPr>
                <w:color w:val="6A8759"/>
                <w:lang w:val="en-US"/>
              </w:rPr>
              <w:t>="@array/category"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:hint</w:t>
            </w:r>
            <w:proofErr w:type="spellEnd"/>
            <w:r w:rsidRPr="00364F79">
              <w:rPr>
                <w:color w:val="6A8759"/>
                <w:lang w:val="en-US"/>
              </w:rPr>
              <w:t>="@string/</w:t>
            </w:r>
            <w:proofErr w:type="spellStart"/>
            <w:r w:rsidRPr="00364F79">
              <w:rPr>
                <w:color w:val="6A8759"/>
                <w:lang w:val="en-US"/>
              </w:rPr>
              <w:t>edittext_CategoryConsumption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&gt;&lt;/Spinner&gt;</w:t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="25dp"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:textSize</w:t>
            </w:r>
            <w:proofErr w:type="spellEnd"/>
            <w:r w:rsidRPr="00364F79">
              <w:rPr>
                <w:color w:val="6A8759"/>
                <w:lang w:val="en-US"/>
              </w:rPr>
              <w:t>="18dp"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:textColor</w:t>
            </w:r>
            <w:proofErr w:type="spellEnd"/>
            <w:r w:rsidRPr="00364F79">
              <w:rPr>
                <w:color w:val="6A8759"/>
                <w:lang w:val="en-US"/>
              </w:rPr>
              <w:t>="@color/black"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</w:t>
            </w:r>
            <w:proofErr w:type="spellStart"/>
            <w:r w:rsidRPr="00364F79">
              <w:rPr>
                <w:color w:val="6A8759"/>
                <w:lang w:val="en-US"/>
              </w:rPr>
              <w:t>textview_DateConsumption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&lt;/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DatePicker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date_Consumption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="392dp"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="200dp"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:calendarViewShown</w:t>
            </w:r>
            <w:proofErr w:type="spellEnd"/>
            <w:r w:rsidRPr="00364F79">
              <w:rPr>
                <w:color w:val="6A8759"/>
                <w:lang w:val="en-US"/>
              </w:rPr>
              <w:t>="false"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:datePickerMode</w:t>
            </w:r>
            <w:proofErr w:type="spellEnd"/>
            <w:r w:rsidRPr="00364F79">
              <w:rPr>
                <w:color w:val="6A8759"/>
                <w:lang w:val="en-US"/>
              </w:rPr>
              <w:t>="spinner"</w:t>
            </w:r>
            <w:r w:rsidRPr="00364F79">
              <w:rPr>
                <w:color w:val="E8BF6A"/>
                <w:lang w:val="en-US"/>
              </w:rPr>
              <w:t>&gt;&lt;/</w:t>
            </w:r>
            <w:proofErr w:type="spellStart"/>
            <w:r w:rsidRPr="00364F79">
              <w:rPr>
                <w:color w:val="E8BF6A"/>
                <w:lang w:val="en-US"/>
              </w:rPr>
              <w:t>DatePicker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&lt;Button</w:t>
            </w:r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button_addConsumtoin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="@string/add</w:t>
            </w:r>
            <w:r>
              <w:rPr>
                <w:color w:val="6A8759"/>
              </w:rPr>
              <w:t>С</w:t>
            </w:r>
            <w:proofErr w:type="spellStart"/>
            <w:r w:rsidRPr="00364F79">
              <w:rPr>
                <w:color w:val="6A8759"/>
                <w:lang w:val="en-US"/>
              </w:rPr>
              <w:t>onsumption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&lt;/Button&gt;</w:t>
            </w:r>
          </w:p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364F79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2CACFE8A" wp14:editId="38CA346C">
                  <wp:extent cx="2095682" cy="3635055"/>
                  <wp:effectExtent l="0" t="0" r="0" b="381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682" cy="363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F79" w:rsidRDefault="00364F79" w:rsidP="00004E03">
      <w:pPr>
        <w:rPr>
          <w:rFonts w:cs="Times New Roman"/>
          <w:b/>
          <w:szCs w:val="28"/>
          <w:lang w:val="en-US"/>
        </w:rPr>
      </w:pPr>
    </w:p>
    <w:p w:rsidR="00364F79" w:rsidRPr="00350FEA" w:rsidRDefault="00364F79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en-US"/>
        </w:rPr>
        <w:br w:type="page"/>
      </w:r>
      <w:r w:rsidR="00350FEA">
        <w:rPr>
          <w:rFonts w:cs="Times New Roman"/>
          <w:b/>
          <w:szCs w:val="28"/>
        </w:rPr>
        <w:lastRenderedPageBreak/>
        <w:t>Фрагмент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364F79">
              <w:rPr>
                <w:color w:val="CC7832"/>
                <w:lang w:val="en-US"/>
              </w:rPr>
              <w:t>class</w:t>
            </w:r>
            <w:proofErr w:type="gram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Fragment2 : Fragment() {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808080"/>
                <w:lang w:val="en-US"/>
              </w:rPr>
              <w:t xml:space="preserve">// </w:t>
            </w:r>
            <w:r w:rsidRPr="00364F79">
              <w:rPr>
                <w:i/>
                <w:iCs/>
                <w:color w:val="A8C023"/>
                <w:lang w:val="en-US"/>
              </w:rPr>
              <w:t>TODO: Rename and change types of parameters</w:t>
            </w:r>
            <w:r w:rsidRPr="00364F79">
              <w:rPr>
                <w:i/>
                <w:iCs/>
                <w:color w:val="A8C023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param1</w:t>
            </w:r>
            <w:r w:rsidRPr="00364F79">
              <w:rPr>
                <w:color w:val="A9B7C6"/>
                <w:lang w:val="en-US"/>
              </w:rPr>
              <w:t xml:space="preserve">: String? = </w:t>
            </w:r>
            <w:r w:rsidRPr="00364F79">
              <w:rPr>
                <w:color w:val="CC7832"/>
                <w:lang w:val="en-US"/>
              </w:rPr>
              <w:t>null</w:t>
            </w:r>
            <w:r w:rsidRPr="00364F79">
              <w:rPr>
                <w:color w:val="CC7832"/>
                <w:lang w:val="en-US"/>
              </w:rPr>
              <w:br/>
              <w:t xml:space="preserve">    private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param2</w:t>
            </w:r>
            <w:r w:rsidRPr="00364F79">
              <w:rPr>
                <w:color w:val="A9B7C6"/>
                <w:lang w:val="en-US"/>
              </w:rPr>
              <w:t xml:space="preserve">: String? = </w:t>
            </w:r>
            <w:r w:rsidRPr="00364F79">
              <w:rPr>
                <w:color w:val="CC7832"/>
                <w:lang w:val="en-US"/>
              </w:rPr>
              <w:t>null</w:t>
            </w:r>
            <w:r w:rsidRPr="00364F79">
              <w:rPr>
                <w:color w:val="CC7832"/>
                <w:lang w:val="en-US"/>
              </w:rPr>
              <w:br/>
            </w:r>
            <w:r w:rsidRPr="00364F79">
              <w:rPr>
                <w:color w:val="CC7832"/>
                <w:lang w:val="en-US"/>
              </w:rPr>
              <w:br/>
            </w:r>
            <w:r w:rsidRPr="00364F79">
              <w:rPr>
                <w:color w:val="CC7832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recyclerView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RecyclerView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proofErr w:type="gramStart"/>
            <w:r w:rsidRPr="00364F79">
              <w:rPr>
                <w:color w:val="9876AA"/>
                <w:lang w:val="en-US"/>
              </w:rPr>
              <w:t>DBHelper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:</w:t>
            </w:r>
            <w:proofErr w:type="gramEnd"/>
            <w:r w:rsidRPr="00364F79">
              <w:rPr>
                <w:color w:val="A9B7C6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DBHelper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ArrayList</w:t>
            </w:r>
            <w:proofErr w:type="spellEnd"/>
            <w:r w:rsidRPr="00364F79">
              <w:rPr>
                <w:color w:val="A9B7C6"/>
                <w:lang w:val="en-US"/>
              </w:rPr>
              <w:t>&lt;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&gt;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adapter</w:t>
            </w:r>
            <w:r w:rsidRPr="00364F79">
              <w:rPr>
                <w:color w:val="A9B7C6"/>
                <w:lang w:val="en-US"/>
              </w:rPr>
              <w:t>: ExpenseAdapter2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delButton</w:t>
            </w:r>
            <w:proofErr w:type="spellEnd"/>
            <w:r w:rsidRPr="00364F79">
              <w:rPr>
                <w:color w:val="A9B7C6"/>
                <w:lang w:val="en-US"/>
              </w:rPr>
              <w:t>: Button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edittext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EditText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editButton</w:t>
            </w:r>
            <w:proofErr w:type="spellEnd"/>
            <w:r w:rsidRPr="00364F79">
              <w:rPr>
                <w:color w:val="A9B7C6"/>
                <w:lang w:val="en-US"/>
              </w:rPr>
              <w:t>: Button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9876AA"/>
                <w:lang w:val="en-US"/>
              </w:rPr>
              <w:t>expense</w:t>
            </w:r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savedInstanceState</w:t>
            </w:r>
            <w:proofErr w:type="spellEnd"/>
            <w:r w:rsidRPr="00364F79">
              <w:rPr>
                <w:color w:val="A9B7C6"/>
                <w:lang w:val="en-US"/>
              </w:rPr>
              <w:t>: Bundle?)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proofErr w:type="gramStart"/>
            <w:r w:rsidRPr="00364F79">
              <w:rPr>
                <w:color w:val="CC7832"/>
                <w:lang w:val="en-US"/>
              </w:rPr>
              <w:t>super</w:t>
            </w:r>
            <w:r w:rsidRPr="00364F79">
              <w:rPr>
                <w:color w:val="A9B7C6"/>
                <w:lang w:val="en-US"/>
              </w:rPr>
              <w:t>.onCreate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proofErr w:type="gramEnd"/>
            <w:r w:rsidRPr="00364F79">
              <w:rPr>
                <w:color w:val="A9B7C6"/>
                <w:lang w:val="en-US"/>
              </w:rPr>
              <w:t>savedInstanceState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i/>
                <w:iCs/>
                <w:color w:val="9876AA"/>
                <w:lang w:val="en-US"/>
              </w:rPr>
              <w:t>arguments</w:t>
            </w:r>
            <w:r w:rsidRPr="00364F79">
              <w:rPr>
                <w:color w:val="A9B7C6"/>
                <w:lang w:val="en-US"/>
              </w:rPr>
              <w:t>?.</w:t>
            </w:r>
            <w:r w:rsidRPr="00364F79">
              <w:rPr>
                <w:i/>
                <w:iCs/>
                <w:color w:val="FFC66D"/>
                <w:lang w:val="en-US"/>
              </w:rPr>
              <w:t>let</w:t>
            </w:r>
            <w:proofErr w:type="spellEnd"/>
            <w:r w:rsidRPr="00364F79">
              <w:rPr>
                <w:i/>
                <w:iCs/>
                <w:color w:val="FFC66D"/>
                <w:lang w:val="en-US"/>
              </w:rPr>
              <w:t xml:space="preserve"> </w:t>
            </w:r>
            <w:r w:rsidRPr="00364F79">
              <w:rPr>
                <w:b/>
                <w:bCs/>
                <w:color w:val="A9B7C6"/>
                <w:lang w:val="en-US"/>
              </w:rPr>
              <w:t>{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9876AA"/>
                <w:lang w:val="en-US"/>
              </w:rPr>
              <w:t xml:space="preserve">param1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b/>
                <w:bCs/>
                <w:color w:val="A9B7C6"/>
                <w:lang w:val="en-US"/>
              </w:rPr>
              <w:t>it</w:t>
            </w:r>
            <w:r w:rsidRPr="00364F79">
              <w:rPr>
                <w:color w:val="A9B7C6"/>
                <w:lang w:val="en-US"/>
              </w:rPr>
              <w:t>.getString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ARG_PARAM1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9876AA"/>
                <w:lang w:val="en-US"/>
              </w:rPr>
              <w:t xml:space="preserve">param2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b/>
                <w:bCs/>
                <w:color w:val="A9B7C6"/>
                <w:lang w:val="en-US"/>
              </w:rPr>
              <w:t>it</w:t>
            </w:r>
            <w:r w:rsidRPr="00364F79">
              <w:rPr>
                <w:color w:val="A9B7C6"/>
                <w:lang w:val="en-US"/>
              </w:rPr>
              <w:t>.getString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ARG_PARAM2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proofErr w:type="spellStart"/>
            <w:r w:rsidRPr="00364F79">
              <w:rPr>
                <w:color w:val="FFC66D"/>
                <w:lang w:val="en-US"/>
              </w:rPr>
              <w:t>onExpenseItemClick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itemValue</w:t>
            </w:r>
            <w:proofErr w:type="spellEnd"/>
            <w:r w:rsidRPr="00364F79">
              <w:rPr>
                <w:color w:val="A9B7C6"/>
                <w:lang w:val="en-US"/>
              </w:rPr>
              <w:t xml:space="preserve"> = expenseItem.</w:t>
            </w:r>
            <w:r w:rsidRPr="00364F79">
              <w:rPr>
                <w:color w:val="9876AA"/>
                <w:lang w:val="en-US"/>
              </w:rPr>
              <w:t>name</w:t>
            </w:r>
            <w:r w:rsidRPr="00364F79">
              <w:rPr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amount: String = </w:t>
            </w:r>
            <w:proofErr w:type="spellStart"/>
            <w:r w:rsidRPr="00364F79">
              <w:rPr>
                <w:color w:val="A9B7C6"/>
                <w:lang w:val="en-US"/>
              </w:rPr>
              <w:t>expenseItem.</w:t>
            </w:r>
            <w:r w:rsidRPr="00364F79">
              <w:rPr>
                <w:color w:val="9876AA"/>
                <w:lang w:val="en-US"/>
              </w:rPr>
              <w:t>amount</w:t>
            </w:r>
            <w:proofErr w:type="spellEnd"/>
            <w:r w:rsidRPr="00364F79">
              <w:rPr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builder = </w:t>
            </w:r>
            <w:proofErr w:type="spellStart"/>
            <w:r w:rsidRPr="00364F79">
              <w:rPr>
                <w:color w:val="A9B7C6"/>
                <w:lang w:val="en-US"/>
              </w:rPr>
              <w:t>AlertDialog.Builder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requireContext</w:t>
            </w:r>
            <w:proofErr w:type="spellEnd"/>
            <w:r w:rsidRPr="00364F79">
              <w:rPr>
                <w:color w:val="A9B7C6"/>
                <w:lang w:val="en-US"/>
              </w:rPr>
              <w:t>())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builder.setTitle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Вы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выбрали</w:t>
            </w:r>
            <w:r w:rsidRPr="00364F79">
              <w:rPr>
                <w:color w:val="6A8759"/>
                <w:lang w:val="en-US"/>
              </w:rPr>
              <w:t xml:space="preserve">: </w:t>
            </w:r>
            <w:r w:rsidRPr="00364F79">
              <w:rPr>
                <w:color w:val="CC7832"/>
                <w:lang w:val="en-US"/>
              </w:rPr>
              <w:t>$</w:t>
            </w:r>
            <w:proofErr w:type="spellStart"/>
            <w:r w:rsidRPr="00364F79">
              <w:rPr>
                <w:color w:val="A9B7C6"/>
                <w:lang w:val="en-US"/>
              </w:rPr>
              <w:t>itemValue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.</w:t>
            </w:r>
            <w:proofErr w:type="spellStart"/>
            <w:r w:rsidRPr="00364F79">
              <w:rPr>
                <w:color w:val="A9B7C6"/>
                <w:lang w:val="en-US"/>
              </w:rPr>
              <w:t>setCancelable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CC7832"/>
                <w:lang w:val="en-US"/>
              </w:rPr>
              <w:t>true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.</w:t>
            </w:r>
            <w:proofErr w:type="spellStart"/>
            <w:r w:rsidRPr="00364F79">
              <w:rPr>
                <w:color w:val="A9B7C6"/>
                <w:lang w:val="en-US"/>
              </w:rPr>
              <w:t>setPositiveButton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Удалить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b/>
                <w:bCs/>
                <w:color w:val="A9B7C6"/>
                <w:lang w:val="en-US"/>
              </w:rPr>
              <w:t xml:space="preserve">{ </w:t>
            </w:r>
            <w:r w:rsidRPr="00364F79">
              <w:rPr>
                <w:color w:val="A9B7C6"/>
                <w:lang w:val="en-US"/>
              </w:rPr>
              <w:t>_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 xml:space="preserve">_ </w:t>
            </w:r>
            <w:r w:rsidRPr="00364F79">
              <w:rPr>
                <w:b/>
                <w:bCs/>
                <w:color w:val="A9B7C6"/>
                <w:lang w:val="en-US"/>
              </w:rPr>
              <w:t>-&gt;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result = </w:t>
            </w:r>
            <w:proofErr w:type="spellStart"/>
            <w:r w:rsidRPr="00364F79">
              <w:rPr>
                <w:color w:val="9876AA"/>
                <w:lang w:val="en-US"/>
              </w:rPr>
              <w:t>DBHelper</w:t>
            </w:r>
            <w:r w:rsidRPr="00364F79">
              <w:rPr>
                <w:color w:val="A9B7C6"/>
                <w:lang w:val="en-US"/>
              </w:rPr>
              <w:t>.deleteConsumption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itemValue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r w:rsidRPr="00364F79">
              <w:rPr>
                <w:color w:val="CC7832"/>
                <w:lang w:val="en-US"/>
              </w:rPr>
              <w:t xml:space="preserve">if </w:t>
            </w:r>
            <w:r w:rsidRPr="00364F79">
              <w:rPr>
                <w:color w:val="A9B7C6"/>
                <w:lang w:val="en-US"/>
              </w:rPr>
              <w:t>(result)</w:t>
            </w:r>
            <w:r w:rsidRPr="00364F79">
              <w:rPr>
                <w:color w:val="A9B7C6"/>
                <w:lang w:val="en-US"/>
              </w:rPr>
              <w:br/>
              <w:t xml:space="preserve">                {</w:t>
            </w:r>
            <w:r w:rsidRPr="00364F79">
              <w:rPr>
                <w:color w:val="A9B7C6"/>
                <w:lang w:val="en-US"/>
              </w:rPr>
              <w:br/>
              <w:t xml:space="preserve">                   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r w:rsidRPr="00364F79">
              <w:rPr>
                <w:color w:val="A9B7C6"/>
                <w:lang w:val="en-US"/>
              </w:rPr>
              <w:t>.remove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        update()</w:t>
            </w:r>
            <w:r w:rsidRPr="00364F79">
              <w:rPr>
                <w:color w:val="A9B7C6"/>
                <w:lang w:val="en-US"/>
              </w:rPr>
              <w:br/>
              <w:t xml:space="preserve">                }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A9B7C6"/>
                <w:lang w:val="en-US"/>
              </w:rPr>
              <w:t>.</w:t>
            </w:r>
            <w:proofErr w:type="spellStart"/>
            <w:r w:rsidRPr="00364F79">
              <w:rPr>
                <w:color w:val="A9B7C6"/>
                <w:lang w:val="en-US"/>
              </w:rPr>
              <w:t>setNegativeButton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Редактировать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b/>
                <w:bCs/>
                <w:color w:val="A9B7C6"/>
                <w:lang w:val="en-US"/>
              </w:rPr>
              <w:t xml:space="preserve">{ </w:t>
            </w:r>
            <w:r w:rsidRPr="00364F79">
              <w:rPr>
                <w:color w:val="A9B7C6"/>
                <w:lang w:val="en-US"/>
              </w:rPr>
              <w:t>_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 xml:space="preserve">_ </w:t>
            </w:r>
            <w:r w:rsidRPr="00364F79">
              <w:rPr>
                <w:b/>
                <w:bCs/>
                <w:color w:val="A9B7C6"/>
                <w:lang w:val="en-US"/>
              </w:rPr>
              <w:t>-&gt;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    </w:t>
            </w:r>
            <w:r w:rsidRPr="00364F79">
              <w:rPr>
                <w:color w:val="9876AA"/>
                <w:lang w:val="en-US"/>
              </w:rPr>
              <w:t xml:space="preserve">expense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expenseItem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dialog = </w:t>
            </w:r>
            <w:proofErr w:type="spellStart"/>
            <w:r w:rsidRPr="00364F79">
              <w:rPr>
                <w:color w:val="A9B7C6"/>
                <w:lang w:val="en-US"/>
              </w:rPr>
              <w:t>builder.create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dialog.show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BBB529"/>
                <w:lang w:val="en-US"/>
              </w:rPr>
              <w:t>@</w:t>
            </w:r>
            <w:proofErr w:type="spellStart"/>
            <w:r w:rsidRPr="00364F79">
              <w:rPr>
                <w:color w:val="BBB529"/>
                <w:lang w:val="en-US"/>
              </w:rPr>
              <w:t>SuppressLint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proofErr w:type="spellStart"/>
            <w:r w:rsidRPr="00364F79">
              <w:rPr>
                <w:color w:val="6A8759"/>
                <w:lang w:val="en-US"/>
              </w:rPr>
              <w:t>MissingInflatedId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onCreateView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inflater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LayoutInflater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 xml:space="preserve">container: </w:t>
            </w:r>
            <w:proofErr w:type="spellStart"/>
            <w:r w:rsidRPr="00364F79">
              <w:rPr>
                <w:color w:val="A9B7C6"/>
                <w:lang w:val="en-US"/>
              </w:rPr>
              <w:t>ViewGroup</w:t>
            </w:r>
            <w:proofErr w:type="spellEnd"/>
            <w:r w:rsidRPr="00364F79">
              <w:rPr>
                <w:color w:val="A9B7C6"/>
                <w:lang w:val="en-US"/>
              </w:rPr>
              <w:t>?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savedInstanceState</w:t>
            </w:r>
            <w:proofErr w:type="spellEnd"/>
            <w:r w:rsidRPr="00364F79">
              <w:rPr>
                <w:color w:val="A9B7C6"/>
                <w:lang w:val="en-US"/>
              </w:rPr>
              <w:t>: Bundle?</w:t>
            </w:r>
            <w:r w:rsidRPr="00364F79">
              <w:rPr>
                <w:color w:val="A9B7C6"/>
                <w:lang w:val="en-US"/>
              </w:rPr>
              <w:br/>
              <w:t xml:space="preserve">    ): View?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fragmentLayout</w:t>
            </w:r>
            <w:proofErr w:type="spellEnd"/>
            <w:r w:rsidRPr="00364F79">
              <w:rPr>
                <w:color w:val="A9B7C6"/>
                <w:lang w:val="en-US"/>
              </w:rPr>
              <w:t xml:space="preserve"> =</w:t>
            </w:r>
            <w:proofErr w:type="spellStart"/>
            <w:r w:rsidRPr="00364F79">
              <w:rPr>
                <w:color w:val="A9B7C6"/>
                <w:lang w:val="en-US"/>
              </w:rPr>
              <w:t>inflater.inflate</w:t>
            </w:r>
            <w:proofErr w:type="spellEnd"/>
            <w:r w:rsidRPr="00364F79">
              <w:rPr>
                <w:color w:val="A9B7C6"/>
                <w:lang w:val="en-US"/>
              </w:rPr>
              <w:t>(R.layout.</w:t>
            </w:r>
            <w:r w:rsidRPr="00364F79">
              <w:rPr>
                <w:i/>
                <w:iCs/>
                <w:color w:val="9876AA"/>
                <w:lang w:val="en-US"/>
              </w:rPr>
              <w:t>fragment_2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container</w:t>
            </w:r>
            <w:r w:rsidRPr="00364F79">
              <w:rPr>
                <w:color w:val="CC7832"/>
                <w:lang w:val="en-US"/>
              </w:rPr>
              <w:t>, false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recyclerView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recuclerview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delButton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del_Consumtoins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edittext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sum_edittext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editButton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fragmentLayout.findViewById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edit_Consumtoins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update()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delButton</w:t>
            </w:r>
            <w:r w:rsidRPr="00364F79">
              <w:rPr>
                <w:color w:val="A9B7C6"/>
                <w:lang w:val="en-US"/>
              </w:rPr>
              <w:t>.setOnClickListener</w:t>
            </w:r>
            <w:proofErr w:type="spellEnd"/>
            <w:r w:rsidRPr="00364F79">
              <w:rPr>
                <w:color w:val="A9B7C6"/>
                <w:lang w:val="en-US"/>
              </w:rPr>
              <w:t xml:space="preserve"> </w:t>
            </w:r>
            <w:r w:rsidRPr="00364F79">
              <w:rPr>
                <w:b/>
                <w:bCs/>
                <w:color w:val="A9B7C6"/>
                <w:lang w:val="en-US"/>
              </w:rPr>
              <w:t>{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result = </w:t>
            </w:r>
            <w:proofErr w:type="spellStart"/>
            <w:r w:rsidRPr="00364F79">
              <w:rPr>
                <w:color w:val="9876AA"/>
                <w:lang w:val="en-US"/>
              </w:rPr>
              <w:t>DBHelper</w:t>
            </w:r>
            <w:r w:rsidRPr="00364F79">
              <w:rPr>
                <w:color w:val="A9B7C6"/>
                <w:lang w:val="en-US"/>
              </w:rPr>
              <w:t>.deleteAllConsumption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CC7832"/>
                <w:lang w:val="en-US"/>
              </w:rPr>
              <w:t xml:space="preserve">if </w:t>
            </w:r>
            <w:r w:rsidRPr="00364F79">
              <w:rPr>
                <w:color w:val="A9B7C6"/>
                <w:lang w:val="en-US"/>
              </w:rPr>
              <w:t>(result)</w:t>
            </w:r>
            <w:r w:rsidRPr="00364F79">
              <w:rPr>
                <w:color w:val="A9B7C6"/>
                <w:lang w:val="en-US"/>
              </w:rPr>
              <w:br/>
              <w:t xml:space="preserve">            {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r w:rsidRPr="00364F79">
              <w:rPr>
                <w:color w:val="A9B7C6"/>
                <w:lang w:val="en-US"/>
              </w:rPr>
              <w:t>.clear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lastRenderedPageBreak/>
              <w:t xml:space="preserve">                update()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A9B7C6"/>
                <w:lang w:val="en-US"/>
              </w:rPr>
              <w:t>Toast.makeText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activity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Все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данные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удалены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Toast.</w:t>
            </w:r>
            <w:r w:rsidRPr="00364F79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364F79">
              <w:rPr>
                <w:color w:val="A9B7C6"/>
                <w:lang w:val="en-US"/>
              </w:rPr>
              <w:t>).show()</w:t>
            </w:r>
            <w:r w:rsidRPr="00364F79">
              <w:rPr>
                <w:color w:val="A9B7C6"/>
                <w:lang w:val="en-US"/>
              </w:rPr>
              <w:br/>
              <w:t xml:space="preserve">            }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editButton</w:t>
            </w:r>
            <w:r w:rsidRPr="00364F79">
              <w:rPr>
                <w:color w:val="A9B7C6"/>
                <w:lang w:val="en-US"/>
              </w:rPr>
              <w:t>.setOnClickListener</w:t>
            </w:r>
            <w:proofErr w:type="spellEnd"/>
            <w:r w:rsidRPr="00364F79">
              <w:rPr>
                <w:color w:val="A9B7C6"/>
                <w:lang w:val="en-US"/>
              </w:rPr>
              <w:t xml:space="preserve"> </w:t>
            </w:r>
            <w:r w:rsidRPr="00364F79">
              <w:rPr>
                <w:b/>
                <w:bCs/>
                <w:color w:val="A9B7C6"/>
                <w:lang w:val="en-US"/>
              </w:rPr>
              <w:t>{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db</w:t>
            </w:r>
            <w:proofErr w:type="spellEnd"/>
            <w:r w:rsidRPr="00364F79">
              <w:rPr>
                <w:color w:val="A9B7C6"/>
                <w:lang w:val="en-US"/>
              </w:rPr>
              <w:t xml:space="preserve"> = </w:t>
            </w:r>
            <w:proofErr w:type="spellStart"/>
            <w:r w:rsidRPr="00364F79">
              <w:rPr>
                <w:color w:val="A9B7C6"/>
                <w:lang w:val="en-US"/>
              </w:rPr>
              <w:t>DBHelper</w:t>
            </w:r>
            <w:proofErr w:type="spellEnd"/>
            <w:r w:rsidRPr="00364F79">
              <w:rPr>
                <w:color w:val="A9B7C6"/>
                <w:lang w:val="en-US"/>
              </w:rPr>
              <w:t xml:space="preserve"> (</w:t>
            </w:r>
            <w:proofErr w:type="spellStart"/>
            <w:r w:rsidRPr="00364F79">
              <w:rPr>
                <w:color w:val="A9B7C6"/>
                <w:lang w:val="en-US"/>
              </w:rPr>
              <w:t>requireContext</w:t>
            </w:r>
            <w:proofErr w:type="spellEnd"/>
            <w:r w:rsidRPr="00364F79">
              <w:rPr>
                <w:color w:val="A9B7C6"/>
                <w:lang w:val="en-US"/>
              </w:rPr>
              <w:t>())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check = </w:t>
            </w:r>
            <w:proofErr w:type="spellStart"/>
            <w:r w:rsidRPr="00364F79">
              <w:rPr>
                <w:color w:val="A9B7C6"/>
                <w:lang w:val="en-US"/>
              </w:rPr>
              <w:t>db.editConsumptionInfo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9876AA"/>
                <w:lang w:val="en-US"/>
              </w:rPr>
              <w:t>expense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color w:val="9876AA"/>
                <w:lang w:val="en-US"/>
              </w:rPr>
              <w:t>name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9876AA"/>
                <w:lang w:val="en-US"/>
              </w:rPr>
              <w:t>expense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color w:val="9876AA"/>
                <w:lang w:val="en-US"/>
              </w:rPr>
              <w:t>category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9876AA"/>
                <w:lang w:val="en-US"/>
              </w:rPr>
              <w:t>expense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color w:val="9876AA"/>
                <w:lang w:val="en-US"/>
              </w:rPr>
              <w:t>date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9876AA"/>
                <w:lang w:val="en-US"/>
              </w:rPr>
              <w:t>edittext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text</w:t>
            </w:r>
            <w:r w:rsidRPr="00364F79">
              <w:rPr>
                <w:color w:val="A9B7C6"/>
                <w:lang w:val="en-US"/>
              </w:rPr>
              <w:t>.toString</w:t>
            </w:r>
            <w:proofErr w:type="spellEnd"/>
            <w:r w:rsidRPr="00364F79">
              <w:rPr>
                <w:color w:val="A9B7C6"/>
                <w:lang w:val="en-US"/>
              </w:rPr>
              <w:t>())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CC7832"/>
                <w:lang w:val="en-US"/>
              </w:rPr>
              <w:t xml:space="preserve">if </w:t>
            </w:r>
            <w:r w:rsidRPr="00364F79">
              <w:rPr>
                <w:color w:val="A9B7C6"/>
                <w:lang w:val="en-US"/>
              </w:rPr>
              <w:t>(check)</w:t>
            </w:r>
            <w:r w:rsidRPr="00364F79">
              <w:rPr>
                <w:color w:val="A9B7C6"/>
                <w:lang w:val="en-US"/>
              </w:rPr>
              <w:br/>
              <w:t xml:space="preserve">            {</w:t>
            </w:r>
            <w:r w:rsidRPr="00364F79">
              <w:rPr>
                <w:color w:val="A9B7C6"/>
                <w:lang w:val="en-US"/>
              </w:rPr>
              <w:br/>
              <w:t xml:space="preserve">                update()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A9B7C6"/>
                <w:lang w:val="en-US"/>
              </w:rPr>
              <w:t>Toast.makeText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activity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Данные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успешно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обновлены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Toast.</w:t>
            </w:r>
            <w:r w:rsidRPr="00364F79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364F79">
              <w:rPr>
                <w:color w:val="A9B7C6"/>
                <w:lang w:val="en-US"/>
              </w:rPr>
              <w:t>).show()</w:t>
            </w:r>
            <w:r w:rsidRPr="00364F79">
              <w:rPr>
                <w:color w:val="A9B7C6"/>
                <w:lang w:val="en-US"/>
              </w:rPr>
              <w:br/>
              <w:t xml:space="preserve">            }</w:t>
            </w:r>
            <w:r w:rsidRPr="00364F79">
              <w:rPr>
                <w:color w:val="A9B7C6"/>
                <w:lang w:val="en-US"/>
              </w:rPr>
              <w:br/>
              <w:t xml:space="preserve">            </w:t>
            </w:r>
            <w:r w:rsidRPr="00364F79">
              <w:rPr>
                <w:color w:val="CC7832"/>
                <w:lang w:val="en-US"/>
              </w:rPr>
              <w:t>else</w:t>
            </w:r>
            <w:r w:rsidRPr="00364F79">
              <w:rPr>
                <w:color w:val="CC7832"/>
                <w:lang w:val="en-US"/>
              </w:rPr>
              <w:br/>
              <w:t xml:space="preserve">            </w:t>
            </w:r>
            <w:r w:rsidRPr="00364F79">
              <w:rPr>
                <w:color w:val="A9B7C6"/>
                <w:lang w:val="en-US"/>
              </w:rPr>
              <w:t>{</w:t>
            </w:r>
            <w:r w:rsidRPr="00364F79">
              <w:rPr>
                <w:color w:val="A9B7C6"/>
                <w:lang w:val="en-US"/>
              </w:rPr>
              <w:br/>
              <w:t xml:space="preserve">                </w:t>
            </w:r>
            <w:proofErr w:type="spellStart"/>
            <w:r w:rsidRPr="00364F79">
              <w:rPr>
                <w:color w:val="A9B7C6"/>
                <w:lang w:val="en-US"/>
              </w:rPr>
              <w:t>Toast.makeText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activity</w:t>
            </w:r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6A8759"/>
                <w:lang w:val="en-US"/>
              </w:rPr>
              <w:t>"</w:t>
            </w:r>
            <w:r>
              <w:rPr>
                <w:color w:val="6A8759"/>
              </w:rPr>
              <w:t>Данные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успешно</w:t>
            </w:r>
            <w:r w:rsidRPr="00364F79">
              <w:rPr>
                <w:color w:val="6A8759"/>
                <w:lang w:val="en-US"/>
              </w:rPr>
              <w:t xml:space="preserve"> </w:t>
            </w:r>
            <w:r>
              <w:rPr>
                <w:color w:val="6A8759"/>
              </w:rPr>
              <w:t>обновлены</w:t>
            </w:r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CC7832"/>
                <w:lang w:val="en-US"/>
              </w:rPr>
              <w:t xml:space="preserve">, </w:t>
            </w:r>
            <w:proofErr w:type="spellStart"/>
            <w:r w:rsidRPr="00364F79">
              <w:rPr>
                <w:color w:val="A9B7C6"/>
                <w:lang w:val="en-US"/>
              </w:rPr>
              <w:t>Toast.</w:t>
            </w:r>
            <w:r w:rsidRPr="00364F79">
              <w:rPr>
                <w:i/>
                <w:iCs/>
                <w:color w:val="9876AA"/>
                <w:lang w:val="en-US"/>
              </w:rPr>
              <w:t>LENGTH_SHORT</w:t>
            </w:r>
            <w:proofErr w:type="spellEnd"/>
            <w:r w:rsidRPr="00364F79">
              <w:rPr>
                <w:color w:val="A9B7C6"/>
                <w:lang w:val="en-US"/>
              </w:rPr>
              <w:t>).show()</w:t>
            </w:r>
            <w:r w:rsidRPr="00364F79">
              <w:rPr>
                <w:color w:val="A9B7C6"/>
                <w:lang w:val="en-US"/>
              </w:rPr>
              <w:br/>
              <w:t xml:space="preserve">            }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b/>
                <w:bCs/>
                <w:color w:val="A9B7C6"/>
                <w:lang w:val="en-US"/>
              </w:rPr>
              <w:t>}</w:t>
            </w:r>
            <w:r w:rsidRPr="00364F79">
              <w:rPr>
                <w:b/>
                <w:bCs/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A9B7C6"/>
                <w:lang w:val="en-US"/>
              </w:rPr>
              <w:t>fragmentLayout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fun </w:t>
            </w:r>
            <w:r w:rsidRPr="00364F79">
              <w:rPr>
                <w:color w:val="FFC66D"/>
                <w:lang w:val="en-US"/>
              </w:rPr>
              <w:t>update</w:t>
            </w:r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DBHelper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DBHelper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requireContext</w:t>
            </w:r>
            <w:proofErr w:type="spellEnd"/>
            <w:r w:rsidRPr="00364F79">
              <w:rPr>
                <w:color w:val="A9B7C6"/>
                <w:lang w:val="en-US"/>
              </w:rPr>
              <w:t>())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proofErr w:type="spellEnd"/>
            <w:r w:rsidRPr="00364F79">
              <w:rPr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9876AA"/>
                <w:lang w:val="en-US"/>
              </w:rPr>
              <w:t>DBHelper</w:t>
            </w:r>
            <w:r w:rsidRPr="00364F79">
              <w:rPr>
                <w:color w:val="A9B7C6"/>
                <w:lang w:val="en-US"/>
              </w:rPr>
              <w:t>.readallConsumption</w:t>
            </w:r>
            <w:proofErr w:type="spellEnd"/>
            <w:r w:rsidRPr="00364F79">
              <w:rPr>
                <w:color w:val="A9B7C6"/>
                <w:lang w:val="en-US"/>
              </w:rPr>
              <w:t>()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9876AA"/>
                <w:lang w:val="en-US"/>
              </w:rPr>
              <w:t xml:space="preserve">adapter </w:t>
            </w:r>
            <w:r w:rsidRPr="00364F79">
              <w:rPr>
                <w:color w:val="A9B7C6"/>
                <w:lang w:val="en-US"/>
              </w:rPr>
              <w:t>= ExpenseAdapter2(</w:t>
            </w:r>
            <w:proofErr w:type="spellStart"/>
            <w:r w:rsidRPr="00364F79">
              <w:rPr>
                <w:color w:val="9876AA"/>
                <w:lang w:val="en-US"/>
              </w:rPr>
              <w:t>expenseList</w:t>
            </w:r>
            <w:proofErr w:type="spellEnd"/>
            <w:r w:rsidRPr="00364F79">
              <w:rPr>
                <w:color w:val="CC7832"/>
                <w:lang w:val="en-US"/>
              </w:rPr>
              <w:t>, this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recyclerView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adapter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r w:rsidRPr="00364F79">
              <w:rPr>
                <w:color w:val="9876AA"/>
                <w:lang w:val="en-US"/>
              </w:rPr>
              <w:t>adapter</w:t>
            </w:r>
            <w:r w:rsidRPr="00364F79">
              <w:rPr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recyclerView</w:t>
            </w:r>
            <w:r w:rsidRPr="00364F79">
              <w:rPr>
                <w:color w:val="A9B7C6"/>
                <w:lang w:val="en-US"/>
              </w:rPr>
              <w:t>.</w:t>
            </w:r>
            <w:r w:rsidRPr="00364F79">
              <w:rPr>
                <w:i/>
                <w:iCs/>
                <w:color w:val="9876AA"/>
                <w:lang w:val="en-US"/>
              </w:rPr>
              <w:t>layoutManager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 xml:space="preserve">= </w:t>
            </w:r>
            <w:proofErr w:type="spellStart"/>
            <w:r w:rsidRPr="00364F79">
              <w:rPr>
                <w:color w:val="A9B7C6"/>
                <w:lang w:val="en-US"/>
              </w:rPr>
              <w:t>LinearLayoutManager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i/>
                <w:iCs/>
                <w:color w:val="9876AA"/>
                <w:lang w:val="en-US"/>
              </w:rPr>
              <w:t>activity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  <w:t>}</w:t>
            </w:r>
          </w:p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4F79">
              <w:rPr>
                <w:color w:val="E8BF6A"/>
                <w:lang w:val="en-US"/>
              </w:rPr>
              <w:lastRenderedPageBreak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textMain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:layout_gravity</w:t>
            </w:r>
            <w:proofErr w:type="spellEnd"/>
            <w:r w:rsidRPr="00364F79">
              <w:rPr>
                <w:color w:val="6A8759"/>
                <w:lang w:val="en-US"/>
              </w:rPr>
              <w:t>="center"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="@string/Redactor"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:textColor</w:t>
            </w:r>
            <w:proofErr w:type="spellEnd"/>
            <w:r w:rsidRPr="00364F79">
              <w:rPr>
                <w:color w:val="6A8759"/>
                <w:lang w:val="en-US"/>
              </w:rPr>
              <w:t>="@color/black"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:textSize</w:t>
            </w:r>
            <w:proofErr w:type="spellEnd"/>
            <w:r w:rsidRPr="00364F79">
              <w:rPr>
                <w:color w:val="6A8759"/>
                <w:lang w:val="en-US"/>
              </w:rPr>
              <w:t>="25dp"</w:t>
            </w:r>
            <w:r w:rsidRPr="00364F79">
              <w:rPr>
                <w:color w:val="6A8759"/>
                <w:lang w:val="en-US"/>
              </w:rPr>
              <w:br/>
              <w:t xml:space="preserve">  </w:t>
            </w:r>
            <w:r w:rsidRPr="00364F79">
              <w:rPr>
                <w:color w:val="E8BF6A"/>
                <w:lang w:val="en-US"/>
              </w:rPr>
              <w:t>&gt;&lt;/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</w:r>
            <w:r w:rsidRPr="00364F79">
              <w:rPr>
                <w:color w:val="E8BF6A"/>
                <w:lang w:val="en-US"/>
              </w:rPr>
              <w:br/>
              <w:t>&lt;android.support.v7.widget.RecyclerView</w:t>
            </w:r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recuclerview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="311dp"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="1dp"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:divider</w:t>
            </w:r>
            <w:proofErr w:type="spellEnd"/>
            <w:r w:rsidRPr="00364F79">
              <w:rPr>
                <w:color w:val="6A8759"/>
                <w:lang w:val="en-US"/>
              </w:rPr>
              <w:t>="@</w:t>
            </w:r>
            <w:proofErr w:type="spellStart"/>
            <w:r w:rsidRPr="00364F79">
              <w:rPr>
                <w:color w:val="6A8759"/>
                <w:lang w:val="en-US"/>
              </w:rPr>
              <w:t>android:color</w:t>
            </w:r>
            <w:proofErr w:type="spellEnd"/>
            <w:r w:rsidRPr="00364F79">
              <w:rPr>
                <w:color w:val="6A8759"/>
                <w:lang w:val="en-US"/>
              </w:rPr>
              <w:t>/</w:t>
            </w:r>
            <w:proofErr w:type="spellStart"/>
            <w:r w:rsidRPr="00364F79">
              <w:rPr>
                <w:color w:val="6A8759"/>
                <w:lang w:val="en-US"/>
              </w:rPr>
              <w:t>darker_gray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:dividerHeight</w:t>
            </w:r>
            <w:proofErr w:type="spellEnd"/>
            <w:r w:rsidRPr="00364F79">
              <w:rPr>
                <w:color w:val="6A8759"/>
                <w:lang w:val="en-US"/>
              </w:rPr>
              <w:t>="1dp"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:paddingTop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:paddingBottom</w:t>
            </w:r>
            <w:proofErr w:type="spellEnd"/>
            <w:r w:rsidRPr="00364F79">
              <w:rPr>
                <w:color w:val="6A8759"/>
                <w:lang w:val="en-US"/>
              </w:rPr>
              <w:t xml:space="preserve">="10dp" </w:t>
            </w:r>
            <w:r w:rsidRPr="00364F79">
              <w:rPr>
                <w:color w:val="E8BF6A"/>
                <w:lang w:val="en-US"/>
              </w:rPr>
              <w:t>/&gt;</w:t>
            </w:r>
            <w:r w:rsidRPr="00364F79">
              <w:rPr>
                <w:color w:val="E8BF6A"/>
                <w:lang w:val="en-US"/>
              </w:rPr>
              <w:br/>
            </w:r>
            <w:r w:rsidRPr="00364F79">
              <w:rPr>
                <w:color w:val="E8BF6A"/>
                <w:lang w:val="en-US"/>
              </w:rPr>
              <w:br/>
              <w:t>&lt;Button</w:t>
            </w:r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del_Consumtoins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</w:r>
            <w:r w:rsidRPr="00364F79">
              <w:rPr>
                <w:color w:val="6A8759"/>
                <w:lang w:val="en-US"/>
              </w:rPr>
              <w:lastRenderedPageBreak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="@string/del</w:t>
            </w:r>
            <w:r>
              <w:rPr>
                <w:color w:val="6A8759"/>
              </w:rPr>
              <w:t>С</w:t>
            </w:r>
            <w:proofErr w:type="spellStart"/>
            <w:r w:rsidRPr="00364F79">
              <w:rPr>
                <w:color w:val="6A8759"/>
                <w:lang w:val="en-US"/>
              </w:rPr>
              <w:t>onsumptions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&lt;/Button&gt;</w:t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="25dp"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:textSize</w:t>
            </w:r>
            <w:proofErr w:type="spellEnd"/>
            <w:r w:rsidRPr="00364F79">
              <w:rPr>
                <w:color w:val="6A8759"/>
                <w:lang w:val="en-US"/>
              </w:rPr>
              <w:t>="18dp"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:textColor</w:t>
            </w:r>
            <w:proofErr w:type="spellEnd"/>
            <w:r w:rsidRPr="00364F79">
              <w:rPr>
                <w:color w:val="6A8759"/>
                <w:lang w:val="en-US"/>
              </w:rPr>
              <w:t>="@color/black"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</w:t>
            </w:r>
            <w:proofErr w:type="spellStart"/>
            <w:r w:rsidRPr="00364F79">
              <w:rPr>
                <w:color w:val="6A8759"/>
                <w:lang w:val="en-US"/>
              </w:rPr>
              <w:t>textview_SumComsumption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&lt;/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EditText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sum_edittext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="40dp"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:background</w:t>
            </w:r>
            <w:proofErr w:type="spellEnd"/>
            <w:r w:rsidRPr="00364F79">
              <w:rPr>
                <w:color w:val="6A8759"/>
                <w:lang w:val="en-US"/>
              </w:rPr>
              <w:t>="@</w:t>
            </w:r>
            <w:proofErr w:type="spellStart"/>
            <w:r w:rsidRPr="00364F79">
              <w:rPr>
                <w:color w:val="6A8759"/>
                <w:lang w:val="en-US"/>
              </w:rPr>
              <w:t>drawable</w:t>
            </w:r>
            <w:proofErr w:type="spellEnd"/>
            <w:r w:rsidRPr="00364F79">
              <w:rPr>
                <w:color w:val="6A8759"/>
                <w:lang w:val="en-US"/>
              </w:rPr>
              <w:t>/background"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:paddingLeft</w:t>
            </w:r>
            <w:proofErr w:type="spellEnd"/>
            <w:r w:rsidRPr="00364F79">
              <w:rPr>
                <w:color w:val="6A8759"/>
                <w:lang w:val="en-US"/>
              </w:rPr>
              <w:t>="5dp"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r w:rsidRPr="00364F79">
              <w:rPr>
                <w:color w:val="E8BF6A"/>
                <w:lang w:val="en-US"/>
              </w:rPr>
              <w:t>&gt;&lt;/</w:t>
            </w:r>
            <w:proofErr w:type="spellStart"/>
            <w:r w:rsidRPr="00364F79">
              <w:rPr>
                <w:color w:val="E8BF6A"/>
                <w:lang w:val="en-US"/>
              </w:rPr>
              <w:t>EditText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&lt;Button</w:t>
            </w:r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edit_Consumtoins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:layout_marginRight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:layout_marginTop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="10dp"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</w:t>
            </w:r>
            <w:proofErr w:type="spellEnd"/>
            <w:r w:rsidRPr="00364F79">
              <w:rPr>
                <w:color w:val="6A8759"/>
                <w:lang w:val="en-US"/>
              </w:rPr>
              <w:t>="@string/edit"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>&lt;/Button&gt;</w:t>
            </w:r>
          </w:p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64F79" w:rsidTr="00364F79">
        <w:tc>
          <w:tcPr>
            <w:tcW w:w="9571" w:type="dxa"/>
          </w:tcPr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364F79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085E766D" wp14:editId="2042B2A9">
                  <wp:extent cx="2072820" cy="3711262"/>
                  <wp:effectExtent l="0" t="0" r="3810" b="381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820" cy="3711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FEA" w:rsidRPr="00350FEA" w:rsidRDefault="00350FEA" w:rsidP="00004E03">
      <w:pPr>
        <w:rPr>
          <w:rFonts w:cs="Times New Roman"/>
          <w:b/>
          <w:szCs w:val="28"/>
        </w:rPr>
      </w:pPr>
    </w:p>
    <w:p w:rsidR="00364F79" w:rsidRDefault="00364F79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proofErr w:type="gramStart"/>
            <w:r w:rsidRPr="00364F79">
              <w:rPr>
                <w:color w:val="CC7832"/>
                <w:lang w:val="en-US"/>
              </w:rPr>
              <w:lastRenderedPageBreak/>
              <w:t>class</w:t>
            </w:r>
            <w:proofErr w:type="gram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MainActivity</w:t>
            </w:r>
            <w:proofErr w:type="spellEnd"/>
            <w:r w:rsidRPr="00364F79">
              <w:rPr>
                <w:color w:val="A9B7C6"/>
                <w:lang w:val="en-US"/>
              </w:rPr>
              <w:t xml:space="preserve"> : </w:t>
            </w:r>
            <w:proofErr w:type="spellStart"/>
            <w:r w:rsidRPr="00364F79">
              <w:rPr>
                <w:color w:val="A9B7C6"/>
                <w:lang w:val="en-US"/>
              </w:rPr>
              <w:t>AppCompatActivity</w:t>
            </w:r>
            <w:proofErr w:type="spellEnd"/>
            <w:r w:rsidRPr="00364F79">
              <w:rPr>
                <w:color w:val="A9B7C6"/>
                <w:lang w:val="en-US"/>
              </w:rPr>
              <w:t>() {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private </w:t>
            </w:r>
            <w:proofErr w:type="spellStart"/>
            <w:r w:rsidRPr="00364F79">
              <w:rPr>
                <w:color w:val="CC7832"/>
                <w:lang w:val="en-US"/>
              </w:rPr>
              <w:t>lateinit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9876AA"/>
                <w:lang w:val="en-US"/>
              </w:rPr>
              <w:t>navController</w:t>
            </w:r>
            <w:proofErr w:type="spellEnd"/>
            <w:r w:rsidRPr="00364F79">
              <w:rPr>
                <w:color w:val="A9B7C6"/>
                <w:lang w:val="en-US"/>
              </w:rPr>
              <w:t xml:space="preserve">: </w:t>
            </w:r>
            <w:proofErr w:type="spellStart"/>
            <w:r w:rsidRPr="00364F79">
              <w:rPr>
                <w:color w:val="A9B7C6"/>
                <w:lang w:val="en-US"/>
              </w:rPr>
              <w:t>NavController</w:t>
            </w:r>
            <w:proofErr w:type="spellEnd"/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BBB529"/>
                <w:lang w:val="en-US"/>
              </w:rPr>
              <w:t>@</w:t>
            </w:r>
            <w:proofErr w:type="spellStart"/>
            <w:r w:rsidRPr="00364F79">
              <w:rPr>
                <w:color w:val="BBB529"/>
                <w:lang w:val="en-US"/>
              </w:rPr>
              <w:t>SuppressLint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r w:rsidRPr="00364F79">
              <w:rPr>
                <w:color w:val="6A8759"/>
                <w:lang w:val="en-US"/>
              </w:rPr>
              <w:t>"</w:t>
            </w:r>
            <w:proofErr w:type="spellStart"/>
            <w:r w:rsidRPr="00364F79">
              <w:rPr>
                <w:color w:val="6A8759"/>
                <w:lang w:val="en-US"/>
              </w:rPr>
              <w:t>MissingInflatedId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savedInstanceState</w:t>
            </w:r>
            <w:proofErr w:type="spellEnd"/>
            <w:r w:rsidRPr="00364F79">
              <w:rPr>
                <w:color w:val="A9B7C6"/>
                <w:lang w:val="en-US"/>
              </w:rPr>
              <w:t>: Bundle?)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super</w:t>
            </w:r>
            <w:r w:rsidRPr="00364F79">
              <w:rPr>
                <w:color w:val="A9B7C6"/>
                <w:lang w:val="en-US"/>
              </w:rPr>
              <w:t>.onCreate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savedInstanceState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setContentView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R.layout.</w:t>
            </w:r>
            <w:r w:rsidRPr="00364F79">
              <w:rPr>
                <w:i/>
                <w:iCs/>
                <w:color w:val="9876AA"/>
                <w:lang w:val="en-US"/>
              </w:rPr>
              <w:t>activity_main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host:NavHostFragment</w:t>
            </w:r>
            <w:proofErr w:type="spellEnd"/>
            <w:r w:rsidRPr="00364F79">
              <w:rPr>
                <w:color w:val="A9B7C6"/>
                <w:lang w:val="en-US"/>
              </w:rPr>
              <w:t>=</w:t>
            </w:r>
            <w:proofErr w:type="spellStart"/>
            <w:r w:rsidRPr="00364F79">
              <w:rPr>
                <w:i/>
                <w:iCs/>
                <w:color w:val="9876AA"/>
                <w:lang w:val="en-US"/>
              </w:rPr>
              <w:t>supportFragmentManager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    </w:t>
            </w:r>
            <w:r w:rsidRPr="00364F79">
              <w:rPr>
                <w:color w:val="A9B7C6"/>
                <w:lang w:val="en-US"/>
              </w:rPr>
              <w:t>.</w:t>
            </w:r>
            <w:proofErr w:type="spellStart"/>
            <w:r w:rsidRPr="00364F79">
              <w:rPr>
                <w:color w:val="A9B7C6"/>
                <w:lang w:val="en-US"/>
              </w:rPr>
              <w:t>findFragmentById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navFragment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CC7832"/>
                <w:lang w:val="en-US"/>
              </w:rPr>
              <w:t xml:space="preserve">as </w:t>
            </w:r>
            <w:proofErr w:type="spellStart"/>
            <w:r w:rsidRPr="00364F79">
              <w:rPr>
                <w:color w:val="A9B7C6"/>
                <w:lang w:val="en-US"/>
              </w:rPr>
              <w:t>NavHostFragment</w:t>
            </w:r>
            <w:proofErr w:type="spellEnd"/>
            <w:r w:rsidRPr="00364F79">
              <w:rPr>
                <w:color w:val="A9B7C6"/>
                <w:lang w:val="en-US"/>
              </w:rPr>
              <w:t>? ?:</w:t>
            </w:r>
            <w:r w:rsidRPr="00364F79">
              <w:rPr>
                <w:color w:val="CC7832"/>
                <w:lang w:val="en-US"/>
              </w:rPr>
              <w:t>return</w:t>
            </w:r>
            <w:r w:rsidRPr="00364F79">
              <w:rPr>
                <w:color w:val="CC7832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navController</w:t>
            </w:r>
            <w:proofErr w:type="spellEnd"/>
            <w:r w:rsidRPr="00364F79">
              <w:rPr>
                <w:color w:val="A9B7C6"/>
                <w:lang w:val="en-US"/>
              </w:rPr>
              <w:t>=</w:t>
            </w:r>
            <w:proofErr w:type="spellStart"/>
            <w:r w:rsidRPr="00364F79">
              <w:rPr>
                <w:color w:val="A9B7C6"/>
                <w:lang w:val="en-US"/>
              </w:rPr>
              <w:t>host.</w:t>
            </w:r>
            <w:r w:rsidRPr="00364F79">
              <w:rPr>
                <w:i/>
                <w:iCs/>
                <w:color w:val="9876AA"/>
                <w:lang w:val="en-US"/>
              </w:rPr>
              <w:t>navController</w:t>
            </w:r>
            <w:proofErr w:type="spellEnd"/>
            <w:r w:rsidRPr="00364F79">
              <w:rPr>
                <w:i/>
                <w:iCs/>
                <w:color w:val="9876A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sideBar</w:t>
            </w:r>
            <w:proofErr w:type="spellEnd"/>
            <w:r w:rsidRPr="00364F79">
              <w:rPr>
                <w:color w:val="A9B7C6"/>
                <w:lang w:val="en-US"/>
              </w:rPr>
              <w:t>=</w:t>
            </w:r>
            <w:proofErr w:type="spellStart"/>
            <w:r w:rsidRPr="00364F79">
              <w:rPr>
                <w:color w:val="A9B7C6"/>
                <w:lang w:val="en-US"/>
              </w:rPr>
              <w:t>findViewById</w:t>
            </w:r>
            <w:proofErr w:type="spellEnd"/>
            <w:r w:rsidRPr="00364F79">
              <w:rPr>
                <w:color w:val="A9B7C6"/>
                <w:lang w:val="en-US"/>
              </w:rPr>
              <w:t>&lt;</w:t>
            </w:r>
            <w:proofErr w:type="spellStart"/>
            <w:r w:rsidRPr="00364F79">
              <w:rPr>
                <w:color w:val="A9B7C6"/>
                <w:lang w:val="en-US"/>
              </w:rPr>
              <w:t>NavigationView</w:t>
            </w:r>
            <w:proofErr w:type="spellEnd"/>
            <w:r w:rsidRPr="00364F79">
              <w:rPr>
                <w:color w:val="A9B7C6"/>
                <w:lang w:val="en-US"/>
              </w:rPr>
              <w:t>&gt;(</w:t>
            </w:r>
            <w:proofErr w:type="spellStart"/>
            <w:r w:rsidRPr="00364F79">
              <w:rPr>
                <w:color w:val="A9B7C6"/>
                <w:lang w:val="en-US"/>
              </w:rPr>
              <w:t>R.id.</w:t>
            </w:r>
            <w:r w:rsidRPr="00364F79">
              <w:rPr>
                <w:i/>
                <w:iCs/>
                <w:color w:val="9876AA"/>
                <w:lang w:val="en-US"/>
              </w:rPr>
              <w:t>nav_view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sideBar</w:t>
            </w:r>
            <w:proofErr w:type="spellEnd"/>
            <w:r w:rsidRPr="00364F79">
              <w:rPr>
                <w:color w:val="A9B7C6"/>
                <w:lang w:val="en-US"/>
              </w:rPr>
              <w:t>?.</w:t>
            </w:r>
            <w:proofErr w:type="spellStart"/>
            <w:r w:rsidRPr="00364F79">
              <w:rPr>
                <w:i/>
                <w:iCs/>
                <w:color w:val="FFC66D"/>
                <w:lang w:val="en-US"/>
              </w:rPr>
              <w:t>setupWithNavController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navController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proofErr w:type="spellStart"/>
            <w:r w:rsidRPr="00364F79">
              <w:rPr>
                <w:color w:val="A9B7C6"/>
                <w:lang w:val="en-US"/>
              </w:rPr>
              <w:t>drawerLayout</w:t>
            </w:r>
            <w:proofErr w:type="spellEnd"/>
            <w:r w:rsidRPr="00364F79">
              <w:rPr>
                <w:color w:val="A9B7C6"/>
                <w:lang w:val="en-US"/>
              </w:rPr>
              <w:t xml:space="preserve"> = findViewById&lt;android.support.v4.widget.DrawerLayout&gt;(R.id.</w:t>
            </w:r>
            <w:r w:rsidRPr="00364F79">
              <w:rPr>
                <w:i/>
                <w:iCs/>
                <w:color w:val="9876AA"/>
                <w:lang w:val="en-US"/>
              </w:rPr>
              <w:t>drawer_layout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var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appBarConfiguration=</w:t>
            </w:r>
            <w:r w:rsidRPr="00364F79">
              <w:rPr>
                <w:i/>
                <w:iCs/>
                <w:color w:val="A9B7C6"/>
                <w:lang w:val="en-US"/>
              </w:rPr>
              <w:t>AppBarConfiguration</w:t>
            </w:r>
            <w:r w:rsidRPr="00364F79">
              <w:rPr>
                <w:color w:val="A9B7C6"/>
                <w:lang w:val="en-US"/>
              </w:rPr>
              <w:t>(navController.</w:t>
            </w:r>
            <w:r w:rsidRPr="00364F79">
              <w:rPr>
                <w:i/>
                <w:iCs/>
                <w:color w:val="9876AA"/>
                <w:lang w:val="en-US"/>
              </w:rPr>
              <w:t>graph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A9B7C6"/>
                <w:lang w:val="en-US"/>
              </w:rPr>
              <w:t>drawerLayout 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CC7832"/>
                <w:lang w:val="en-US"/>
              </w:rPr>
              <w:t>val</w:t>
            </w:r>
            <w:proofErr w:type="spellEnd"/>
            <w:r w:rsidRPr="00364F79">
              <w:rPr>
                <w:color w:val="CC7832"/>
                <w:lang w:val="en-US"/>
              </w:rPr>
              <w:t xml:space="preserve"> </w:t>
            </w:r>
            <w:r w:rsidRPr="00364F79">
              <w:rPr>
                <w:color w:val="A9B7C6"/>
                <w:lang w:val="en-US"/>
              </w:rPr>
              <w:t>toolbar=</w:t>
            </w:r>
            <w:proofErr w:type="spellStart"/>
            <w:r w:rsidRPr="00364F79">
              <w:rPr>
                <w:color w:val="A9B7C6"/>
                <w:lang w:val="en-US"/>
              </w:rPr>
              <w:t>findViewById</w:t>
            </w:r>
            <w:proofErr w:type="spellEnd"/>
            <w:r w:rsidRPr="00364F79">
              <w:rPr>
                <w:color w:val="A9B7C6"/>
                <w:lang w:val="en-US"/>
              </w:rPr>
              <w:t>&lt;Toolbar&gt;(R.id.</w:t>
            </w:r>
            <w:r w:rsidRPr="00364F79">
              <w:rPr>
                <w:i/>
                <w:iCs/>
                <w:color w:val="9876AA"/>
                <w:lang w:val="en-US"/>
              </w:rPr>
              <w:t>toolbar2</w:t>
            </w:r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A9B7C6"/>
                <w:lang w:val="en-US"/>
              </w:rPr>
              <w:t>setSupportActionBar</w:t>
            </w:r>
            <w:proofErr w:type="spellEnd"/>
            <w:r w:rsidRPr="00364F79">
              <w:rPr>
                <w:color w:val="A9B7C6"/>
                <w:lang w:val="en-US"/>
              </w:rPr>
              <w:t>(toolbar)</w:t>
            </w:r>
            <w:r w:rsidRPr="00364F79">
              <w:rPr>
                <w:color w:val="A9B7C6"/>
                <w:lang w:val="en-US"/>
              </w:rPr>
              <w:br/>
              <w:t xml:space="preserve">        toolbar.</w:t>
            </w:r>
            <w:r w:rsidRPr="00364F79">
              <w:rPr>
                <w:i/>
                <w:iCs/>
                <w:color w:val="FFC66D"/>
                <w:lang w:val="en-US"/>
              </w:rPr>
              <w:t>setupWithNavController</w:t>
            </w:r>
            <w:r w:rsidRPr="00364F79">
              <w:rPr>
                <w:color w:val="A9B7C6"/>
                <w:lang w:val="en-US"/>
              </w:rPr>
              <w:t>(navController</w:t>
            </w:r>
            <w:r w:rsidRPr="00364F79">
              <w:rPr>
                <w:color w:val="CC7832"/>
                <w:lang w:val="en-US"/>
              </w:rPr>
              <w:t>,</w:t>
            </w:r>
            <w:r w:rsidRPr="00364F79">
              <w:rPr>
                <w:color w:val="A9B7C6"/>
                <w:lang w:val="en-US"/>
              </w:rPr>
              <w:t>appBarConfiguration)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}</w:t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включаем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верхнее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меню</w:t>
            </w:r>
            <w:r w:rsidRPr="00364F79">
              <w:rPr>
                <w:color w:val="808080"/>
                <w:lang w:val="en-US"/>
              </w:rPr>
              <w:t xml:space="preserve"> (</w:t>
            </w:r>
            <w:r>
              <w:rPr>
                <w:color w:val="808080"/>
              </w:rPr>
              <w:t>кнопка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вверху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справа</w:t>
            </w:r>
            <w:r w:rsidRPr="00364F79">
              <w:rPr>
                <w:color w:val="808080"/>
                <w:lang w:val="en-US"/>
              </w:rPr>
              <w:t>)</w:t>
            </w:r>
            <w:r w:rsidRPr="00364F79">
              <w:rPr>
                <w:color w:val="808080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onCreateOptionsMenu</w:t>
            </w:r>
            <w:proofErr w:type="spellEnd"/>
            <w:r w:rsidRPr="00364F79">
              <w:rPr>
                <w:color w:val="A9B7C6"/>
                <w:lang w:val="en-US"/>
              </w:rPr>
              <w:t>(menu: Menu): Boolean {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i/>
                <w:iCs/>
                <w:color w:val="9876AA"/>
                <w:lang w:val="en-US"/>
              </w:rPr>
              <w:t>menuInflater</w:t>
            </w:r>
            <w:r w:rsidRPr="00364F79">
              <w:rPr>
                <w:color w:val="A9B7C6"/>
                <w:lang w:val="en-US"/>
              </w:rPr>
              <w:t>.inflate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A9B7C6"/>
                <w:lang w:val="en-US"/>
              </w:rPr>
              <w:t>R.menu.</w:t>
            </w:r>
            <w:r w:rsidRPr="00364F79">
              <w:rPr>
                <w:i/>
                <w:iCs/>
                <w:color w:val="9876AA"/>
                <w:lang w:val="en-US"/>
              </w:rPr>
              <w:t>top_right_menu</w:t>
            </w:r>
            <w:proofErr w:type="spellEnd"/>
            <w:r w:rsidRPr="00364F79">
              <w:rPr>
                <w:color w:val="CC7832"/>
                <w:lang w:val="en-US"/>
              </w:rPr>
              <w:t xml:space="preserve">, </w:t>
            </w:r>
            <w:r w:rsidRPr="00364F79">
              <w:rPr>
                <w:color w:val="A9B7C6"/>
                <w:lang w:val="en-US"/>
              </w:rPr>
              <w:t>menu)</w:t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>return true</w:t>
            </w:r>
            <w:r w:rsidRPr="00364F79">
              <w:rPr>
                <w:color w:val="CC7832"/>
                <w:lang w:val="en-US"/>
              </w:rPr>
              <w:br/>
              <w:t xml:space="preserve">    </w:t>
            </w:r>
            <w:r w:rsidRPr="00364F79">
              <w:rPr>
                <w:color w:val="A9B7C6"/>
                <w:lang w:val="en-US"/>
              </w:rPr>
              <w:t>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</w:t>
            </w:r>
            <w:r w:rsidRPr="00364F79">
              <w:rPr>
                <w:color w:val="808080"/>
                <w:lang w:val="en-US"/>
              </w:rPr>
              <w:t xml:space="preserve">// </w:t>
            </w:r>
            <w:r>
              <w:rPr>
                <w:color w:val="808080"/>
              </w:rPr>
              <w:t>переходим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по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ссылкам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верхнего</w:t>
            </w:r>
            <w:r w:rsidRPr="00364F79">
              <w:rPr>
                <w:color w:val="808080"/>
                <w:lang w:val="en-US"/>
              </w:rPr>
              <w:t xml:space="preserve"> </w:t>
            </w:r>
            <w:r>
              <w:rPr>
                <w:color w:val="808080"/>
              </w:rPr>
              <w:t>меню</w:t>
            </w:r>
            <w:r w:rsidRPr="00364F79">
              <w:rPr>
                <w:color w:val="808080"/>
                <w:lang w:val="en-US"/>
              </w:rPr>
              <w:br/>
              <w:t xml:space="preserve">    </w:t>
            </w:r>
            <w:r w:rsidRPr="00364F79">
              <w:rPr>
                <w:color w:val="CC7832"/>
                <w:lang w:val="en-US"/>
              </w:rPr>
              <w:t xml:space="preserve">override fun </w:t>
            </w:r>
            <w:proofErr w:type="spellStart"/>
            <w:r w:rsidRPr="00364F79">
              <w:rPr>
                <w:color w:val="FFC66D"/>
                <w:lang w:val="en-US"/>
              </w:rPr>
              <w:t>onOptionsItemSelected</w:t>
            </w:r>
            <w:proofErr w:type="spellEnd"/>
            <w:r w:rsidRPr="00364F79">
              <w:rPr>
                <w:color w:val="A9B7C6"/>
                <w:lang w:val="en-US"/>
              </w:rPr>
              <w:t xml:space="preserve">(item: </w:t>
            </w:r>
            <w:proofErr w:type="spellStart"/>
            <w:r w:rsidRPr="00364F79">
              <w:rPr>
                <w:color w:val="A9B7C6"/>
                <w:lang w:val="en-US"/>
              </w:rPr>
              <w:t>MenuItem</w:t>
            </w:r>
            <w:proofErr w:type="spellEnd"/>
            <w:r w:rsidRPr="00364F79">
              <w:rPr>
                <w:color w:val="A9B7C6"/>
                <w:lang w:val="en-US"/>
              </w:rPr>
              <w:t>): Boolean {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 xml:space="preserve">        </w:t>
            </w:r>
            <w:r w:rsidRPr="00364F79">
              <w:rPr>
                <w:color w:val="CC7832"/>
                <w:lang w:val="en-US"/>
              </w:rPr>
              <w:t xml:space="preserve">return </w:t>
            </w:r>
            <w:proofErr w:type="spellStart"/>
            <w:r w:rsidRPr="00364F79">
              <w:rPr>
                <w:color w:val="A9B7C6"/>
                <w:lang w:val="en-US"/>
              </w:rPr>
              <w:t>item.</w:t>
            </w:r>
            <w:r w:rsidRPr="00364F79">
              <w:rPr>
                <w:i/>
                <w:iCs/>
                <w:color w:val="FFC66D"/>
                <w:lang w:val="en-US"/>
              </w:rPr>
              <w:t>onNavDestinationSelected</w:t>
            </w:r>
            <w:proofErr w:type="spellEnd"/>
            <w:r w:rsidRPr="00364F79">
              <w:rPr>
                <w:color w:val="A9B7C6"/>
                <w:lang w:val="en-US"/>
              </w:rPr>
              <w:t>(</w:t>
            </w:r>
            <w:proofErr w:type="spellStart"/>
            <w:r w:rsidRPr="00364F79">
              <w:rPr>
                <w:color w:val="9876AA"/>
                <w:lang w:val="en-US"/>
              </w:rPr>
              <w:t>navController</w:t>
            </w:r>
            <w:proofErr w:type="spellEnd"/>
            <w:r w:rsidRPr="00364F79">
              <w:rPr>
                <w:color w:val="A9B7C6"/>
                <w:lang w:val="en-US"/>
              </w:rPr>
              <w:t>)</w:t>
            </w:r>
            <w:r w:rsidRPr="00364F79">
              <w:rPr>
                <w:color w:val="A9B7C6"/>
                <w:lang w:val="en-US"/>
              </w:rPr>
              <w:br/>
              <w:t xml:space="preserve">                || </w:t>
            </w:r>
            <w:proofErr w:type="spellStart"/>
            <w:r w:rsidRPr="00364F79">
              <w:rPr>
                <w:color w:val="CC7832"/>
                <w:lang w:val="en-US"/>
              </w:rPr>
              <w:t>super</w:t>
            </w:r>
            <w:r w:rsidRPr="00364F79">
              <w:rPr>
                <w:color w:val="A9B7C6"/>
                <w:lang w:val="en-US"/>
              </w:rPr>
              <w:t>.onOptionsItemSelected</w:t>
            </w:r>
            <w:proofErr w:type="spellEnd"/>
            <w:r w:rsidRPr="00364F79">
              <w:rPr>
                <w:color w:val="A9B7C6"/>
                <w:lang w:val="en-US"/>
              </w:rPr>
              <w:t>(item)</w:t>
            </w:r>
            <w:r w:rsidRPr="00364F79">
              <w:rPr>
                <w:color w:val="A9B7C6"/>
                <w:lang w:val="en-US"/>
              </w:rPr>
              <w:br/>
              <w:t xml:space="preserve"> </w:t>
            </w:r>
            <w:r>
              <w:rPr>
                <w:color w:val="A9B7C6"/>
                <w:lang w:val="en-US"/>
              </w:rPr>
              <w:t xml:space="preserve">   }</w:t>
            </w:r>
            <w:r w:rsidRPr="00364F79">
              <w:rPr>
                <w:color w:val="A9B7C6"/>
                <w:lang w:val="en-US"/>
              </w:rPr>
              <w:br/>
            </w:r>
            <w:r w:rsidRPr="00364F79">
              <w:rPr>
                <w:color w:val="A9B7C6"/>
                <w:lang w:val="en-US"/>
              </w:rPr>
              <w:br/>
              <w:t>}</w:t>
            </w:r>
          </w:p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4F79">
              <w:rPr>
                <w:color w:val="E8BF6A"/>
                <w:lang w:val="en-US"/>
              </w:rPr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LinearLayout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:orientation</w:t>
            </w:r>
            <w:proofErr w:type="spellEnd"/>
            <w:r w:rsidRPr="00364F79">
              <w:rPr>
                <w:color w:val="6A8759"/>
                <w:lang w:val="en-US"/>
              </w:rPr>
              <w:t>="vertical"</w:t>
            </w:r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  <w:t xml:space="preserve">    &lt;android.support.v7.widget.Toolbar</w:t>
            </w:r>
            <w:r w:rsidRPr="00364F79">
              <w:rPr>
                <w:color w:val="E8BF6A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="@+id/toolbar2"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:background</w:t>
            </w:r>
            <w:proofErr w:type="spellEnd"/>
            <w:r w:rsidRPr="00364F79">
              <w:rPr>
                <w:color w:val="6A8759"/>
                <w:lang w:val="en-US"/>
              </w:rPr>
              <w:t>="?</w:t>
            </w:r>
            <w:proofErr w:type="spellStart"/>
            <w:r w:rsidRPr="00364F79">
              <w:rPr>
                <w:color w:val="6A8759"/>
                <w:lang w:val="en-US"/>
              </w:rPr>
              <w:t>attr</w:t>
            </w:r>
            <w:proofErr w:type="spellEnd"/>
            <w:r w:rsidRPr="00364F79">
              <w:rPr>
                <w:color w:val="6A8759"/>
                <w:lang w:val="en-US"/>
              </w:rPr>
              <w:t>/</w:t>
            </w:r>
            <w:proofErr w:type="spellStart"/>
            <w:r w:rsidRPr="00364F79">
              <w:rPr>
                <w:color w:val="6A8759"/>
                <w:lang w:val="en-US"/>
              </w:rPr>
              <w:t>colorPrimary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:minHeight</w:t>
            </w:r>
            <w:proofErr w:type="spellEnd"/>
            <w:r w:rsidRPr="00364F79">
              <w:rPr>
                <w:color w:val="6A8759"/>
                <w:lang w:val="en-US"/>
              </w:rPr>
              <w:t>="?</w:t>
            </w:r>
            <w:proofErr w:type="spellStart"/>
            <w:r w:rsidRPr="00364F79">
              <w:rPr>
                <w:color w:val="6A8759"/>
                <w:lang w:val="en-US"/>
              </w:rPr>
              <w:t>attr</w:t>
            </w:r>
            <w:proofErr w:type="spellEnd"/>
            <w:r w:rsidRPr="00364F79">
              <w:rPr>
                <w:color w:val="6A8759"/>
                <w:lang w:val="en-US"/>
              </w:rPr>
              <w:t>/</w:t>
            </w:r>
            <w:proofErr w:type="spellStart"/>
            <w:r w:rsidRPr="00364F79">
              <w:rPr>
                <w:color w:val="6A8759"/>
                <w:lang w:val="en-US"/>
              </w:rPr>
              <w:t>actionBarSize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:theme</w:t>
            </w:r>
            <w:proofErr w:type="spellEnd"/>
            <w:r w:rsidRPr="00364F79">
              <w:rPr>
                <w:color w:val="6A8759"/>
                <w:lang w:val="en-US"/>
              </w:rPr>
              <w:t>="?</w:t>
            </w:r>
            <w:proofErr w:type="spellStart"/>
            <w:r w:rsidRPr="00364F79">
              <w:rPr>
                <w:color w:val="6A8759"/>
                <w:lang w:val="en-US"/>
              </w:rPr>
              <w:t>attr</w:t>
            </w:r>
            <w:proofErr w:type="spellEnd"/>
            <w:r w:rsidRPr="00364F79">
              <w:rPr>
                <w:color w:val="6A8759"/>
                <w:lang w:val="en-US"/>
              </w:rPr>
              <w:t>/</w:t>
            </w:r>
            <w:proofErr w:type="spellStart"/>
            <w:r w:rsidRPr="00364F79">
              <w:rPr>
                <w:color w:val="6A8759"/>
                <w:lang w:val="en-US"/>
              </w:rPr>
              <w:t>actionBarTheme</w:t>
            </w:r>
            <w:proofErr w:type="spellEnd"/>
            <w:r w:rsidRPr="00364F79">
              <w:rPr>
                <w:color w:val="6A8759"/>
                <w:lang w:val="en-US"/>
              </w:rPr>
              <w:t xml:space="preserve">" </w:t>
            </w:r>
            <w:r w:rsidRPr="00364F79">
              <w:rPr>
                <w:color w:val="E8BF6A"/>
                <w:lang w:val="en-US"/>
              </w:rPr>
              <w:t>/&gt;</w:t>
            </w:r>
            <w:r w:rsidRPr="00364F79">
              <w:rPr>
                <w:color w:val="E8BF6A"/>
                <w:lang w:val="en-US"/>
              </w:rPr>
              <w:br/>
              <w:t xml:space="preserve">    &lt;fragment</w:t>
            </w:r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:name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androidx.navigation.fragment.NavHostFragment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app</w:t>
            </w:r>
            <w:r w:rsidRPr="00364F79">
              <w:rPr>
                <w:color w:val="BABABA"/>
                <w:lang w:val="en-US"/>
              </w:rPr>
              <w:t>:navGraph</w:t>
            </w:r>
            <w:proofErr w:type="spellEnd"/>
            <w:r w:rsidRPr="00364F79">
              <w:rPr>
                <w:color w:val="6A8759"/>
                <w:lang w:val="en-US"/>
              </w:rPr>
              <w:t>="@navigation/routes"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app</w:t>
            </w:r>
            <w:r w:rsidRPr="00364F79">
              <w:rPr>
                <w:color w:val="BABABA"/>
                <w:lang w:val="en-US"/>
              </w:rPr>
              <w:t>:defaultNavHost</w:t>
            </w:r>
            <w:proofErr w:type="spellEnd"/>
            <w:r w:rsidRPr="00364F79">
              <w:rPr>
                <w:color w:val="6A8759"/>
                <w:lang w:val="en-US"/>
              </w:rPr>
              <w:t>="true"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navFragment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/&gt;</w:t>
            </w:r>
            <w:r w:rsidRPr="00364F79">
              <w:rPr>
                <w:color w:val="E8BF6A"/>
                <w:lang w:val="en-US"/>
              </w:rPr>
              <w:br/>
              <w:t>&lt;/</w:t>
            </w:r>
            <w:proofErr w:type="spellStart"/>
            <w:r w:rsidRPr="00364F79">
              <w:rPr>
                <w:color w:val="E8BF6A"/>
                <w:lang w:val="en-US"/>
              </w:rPr>
              <w:t>LinearLayout</w:t>
            </w:r>
            <w:proofErr w:type="spellEnd"/>
            <w:r w:rsidRPr="00364F79">
              <w:rPr>
                <w:color w:val="E8BF6A"/>
                <w:lang w:val="en-US"/>
              </w:rPr>
              <w:t>&gt;</w:t>
            </w:r>
            <w:r w:rsidRPr="00364F79">
              <w:rPr>
                <w:color w:val="E8BF6A"/>
                <w:lang w:val="en-US"/>
              </w:rPr>
              <w:br/>
            </w:r>
            <w:r w:rsidRPr="00364F79">
              <w:rPr>
                <w:color w:val="E8BF6A"/>
                <w:lang w:val="en-US"/>
              </w:rPr>
              <w:br/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android.support.design.widget.NavigationView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nav_view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match_parent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</w:r>
            <w:r w:rsidRPr="00364F79">
              <w:rPr>
                <w:color w:val="6A8759"/>
                <w:lang w:val="en-US"/>
              </w:rPr>
              <w:lastRenderedPageBreak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:layout_gravity</w:t>
            </w:r>
            <w:proofErr w:type="spellEnd"/>
            <w:r w:rsidRPr="00364F79">
              <w:rPr>
                <w:color w:val="6A8759"/>
                <w:lang w:val="en-US"/>
              </w:rPr>
              <w:t>="start"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:fitsSystemWindows</w:t>
            </w:r>
            <w:proofErr w:type="spellEnd"/>
            <w:r w:rsidRPr="00364F79">
              <w:rPr>
                <w:color w:val="6A8759"/>
                <w:lang w:val="en-US"/>
              </w:rPr>
              <w:t>="true"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app</w:t>
            </w:r>
            <w:r w:rsidRPr="00364F79">
              <w:rPr>
                <w:color w:val="BABABA"/>
                <w:lang w:val="en-US"/>
              </w:rPr>
              <w:t>:menu</w:t>
            </w:r>
            <w:proofErr w:type="spellEnd"/>
            <w:r w:rsidRPr="00364F79">
              <w:rPr>
                <w:color w:val="6A8759"/>
                <w:lang w:val="en-US"/>
              </w:rPr>
              <w:t>="@menu/</w:t>
            </w:r>
            <w:proofErr w:type="spellStart"/>
            <w:r w:rsidRPr="00364F79">
              <w:rPr>
                <w:color w:val="6A8759"/>
                <w:lang w:val="en-US"/>
              </w:rPr>
              <w:t>drawer_menu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E8BF6A"/>
                <w:lang w:val="en-US"/>
              </w:rPr>
              <w:t>/&gt;</w:t>
            </w:r>
          </w:p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</w:tbl>
    <w:p w:rsidR="00364F79" w:rsidRDefault="00364F79" w:rsidP="00004E03">
      <w:pPr>
        <w:rPr>
          <w:rFonts w:cs="Times New Roman"/>
          <w:b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64F79" w:rsidTr="00364F79">
        <w:tc>
          <w:tcPr>
            <w:tcW w:w="9571" w:type="dxa"/>
          </w:tcPr>
          <w:p w:rsidR="00364F79" w:rsidRPr="00364F79" w:rsidRDefault="00364F79" w:rsidP="00364F79">
            <w:pPr>
              <w:pStyle w:val="HTML"/>
              <w:shd w:val="clear" w:color="auto" w:fill="2B2B2B"/>
              <w:rPr>
                <w:color w:val="A9B7C6"/>
                <w:lang w:val="en-US"/>
              </w:rPr>
            </w:pPr>
            <w:r w:rsidRPr="00364F79">
              <w:rPr>
                <w:color w:val="E8BF6A"/>
                <w:lang w:val="en-US"/>
              </w:rPr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nameTextView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="162dp"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:layout_marginLeft</w:t>
            </w:r>
            <w:proofErr w:type="spellEnd"/>
            <w:r w:rsidRPr="00364F79">
              <w:rPr>
                <w:color w:val="6A8759"/>
                <w:lang w:val="en-US"/>
              </w:rPr>
              <w:t>="20dp"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:background</w:t>
            </w:r>
            <w:proofErr w:type="spellEnd"/>
            <w:r w:rsidRPr="00364F79">
              <w:rPr>
                <w:color w:val="6A8759"/>
                <w:lang w:val="en-US"/>
              </w:rPr>
              <w:t>="@color/</w:t>
            </w:r>
            <w:proofErr w:type="spellStart"/>
            <w:r w:rsidRPr="00364F79">
              <w:rPr>
                <w:color w:val="6A8759"/>
                <w:lang w:val="en-US"/>
              </w:rPr>
              <w:t>light_gray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:padding</w:t>
            </w:r>
            <w:proofErr w:type="spellEnd"/>
            <w:r w:rsidRPr="00364F79">
              <w:rPr>
                <w:color w:val="6A8759"/>
                <w:lang w:val="en-US"/>
              </w:rPr>
              <w:t>="8dp"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:textColor</w:t>
            </w:r>
            <w:proofErr w:type="spellEnd"/>
            <w:r w:rsidRPr="00364F79">
              <w:rPr>
                <w:color w:val="6A8759"/>
                <w:lang w:val="en-US"/>
              </w:rPr>
              <w:t>="@</w:t>
            </w:r>
            <w:proofErr w:type="spellStart"/>
            <w:r w:rsidRPr="00364F79">
              <w:rPr>
                <w:color w:val="6A8759"/>
                <w:lang w:val="en-US"/>
              </w:rPr>
              <w:t>android:color</w:t>
            </w:r>
            <w:proofErr w:type="spellEnd"/>
            <w:r w:rsidRPr="00364F79">
              <w:rPr>
                <w:color w:val="6A8759"/>
                <w:lang w:val="en-US"/>
              </w:rPr>
              <w:t>/black"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:textSize</w:t>
            </w:r>
            <w:proofErr w:type="spellEnd"/>
            <w:r w:rsidRPr="00364F79">
              <w:rPr>
                <w:color w:val="6A8759"/>
                <w:lang w:val="en-US"/>
              </w:rPr>
              <w:t xml:space="preserve">="15dp" </w:t>
            </w:r>
            <w:r w:rsidRPr="00364F79">
              <w:rPr>
                <w:color w:val="E8BF6A"/>
                <w:lang w:val="en-US"/>
              </w:rPr>
              <w:t>/&gt;</w:t>
            </w:r>
            <w:r w:rsidRPr="00364F79">
              <w:rPr>
                <w:color w:val="E8BF6A"/>
                <w:lang w:val="en-US"/>
              </w:rPr>
              <w:br/>
            </w:r>
            <w:r w:rsidRPr="00364F79">
              <w:rPr>
                <w:color w:val="E8BF6A"/>
                <w:lang w:val="en-US"/>
              </w:rPr>
              <w:br/>
              <w:t>&lt;</w:t>
            </w:r>
            <w:proofErr w:type="spellStart"/>
            <w:r w:rsidRPr="00364F79">
              <w:rPr>
                <w:color w:val="E8BF6A"/>
                <w:lang w:val="en-US"/>
              </w:rPr>
              <w:t>TextView</w:t>
            </w:r>
            <w:proofErr w:type="spellEnd"/>
            <w:r w:rsidRPr="00364F79">
              <w:rPr>
                <w:color w:val="E8BF6A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:id</w:t>
            </w:r>
            <w:proofErr w:type="spellEnd"/>
            <w:r w:rsidRPr="00364F79">
              <w:rPr>
                <w:color w:val="6A8759"/>
                <w:lang w:val="en-US"/>
              </w:rPr>
              <w:t>="@+id/</w:t>
            </w:r>
            <w:proofErr w:type="spellStart"/>
            <w:r w:rsidRPr="00364F79">
              <w:rPr>
                <w:color w:val="6A8759"/>
                <w:lang w:val="en-US"/>
              </w:rPr>
              <w:t>amountTextView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:layout_width</w:t>
            </w:r>
            <w:proofErr w:type="spellEnd"/>
            <w:r w:rsidRPr="00364F79">
              <w:rPr>
                <w:color w:val="6A8759"/>
                <w:lang w:val="en-US"/>
              </w:rPr>
              <w:t>="191dp"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:layout_height</w:t>
            </w:r>
            <w:proofErr w:type="spellEnd"/>
            <w:r w:rsidRPr="00364F79">
              <w:rPr>
                <w:color w:val="6A8759"/>
                <w:lang w:val="en-US"/>
              </w:rPr>
              <w:t>="</w:t>
            </w:r>
            <w:proofErr w:type="spellStart"/>
            <w:r w:rsidRPr="00364F79">
              <w:rPr>
                <w:color w:val="6A8759"/>
                <w:lang w:val="en-US"/>
              </w:rPr>
              <w:t>wrap_content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:background</w:t>
            </w:r>
            <w:proofErr w:type="spellEnd"/>
            <w:r w:rsidRPr="00364F79">
              <w:rPr>
                <w:color w:val="6A8759"/>
                <w:lang w:val="en-US"/>
              </w:rPr>
              <w:t>="@color/</w:t>
            </w:r>
            <w:proofErr w:type="spellStart"/>
            <w:r w:rsidRPr="00364F79">
              <w:rPr>
                <w:color w:val="6A8759"/>
                <w:lang w:val="en-US"/>
              </w:rPr>
              <w:t>light_gray</w:t>
            </w:r>
            <w:proofErr w:type="spellEnd"/>
            <w:r w:rsidRPr="00364F79">
              <w:rPr>
                <w:color w:val="6A8759"/>
                <w:lang w:val="en-US"/>
              </w:rPr>
              <w:t>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:padding</w:t>
            </w:r>
            <w:proofErr w:type="spellEnd"/>
            <w:r w:rsidRPr="00364F79">
              <w:rPr>
                <w:color w:val="6A8759"/>
                <w:lang w:val="en-US"/>
              </w:rPr>
              <w:t>="8dp"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:textColor</w:t>
            </w:r>
            <w:proofErr w:type="spellEnd"/>
            <w:r w:rsidRPr="00364F79">
              <w:rPr>
                <w:color w:val="6A8759"/>
                <w:lang w:val="en-US"/>
              </w:rPr>
              <w:t>="@</w:t>
            </w:r>
            <w:proofErr w:type="spellStart"/>
            <w:r w:rsidRPr="00364F79">
              <w:rPr>
                <w:color w:val="6A8759"/>
                <w:lang w:val="en-US"/>
              </w:rPr>
              <w:t>android:color</w:t>
            </w:r>
            <w:proofErr w:type="spellEnd"/>
            <w:r w:rsidRPr="00364F79">
              <w:rPr>
                <w:color w:val="6A8759"/>
                <w:lang w:val="en-US"/>
              </w:rPr>
              <w:t>/black"</w:t>
            </w:r>
            <w:r w:rsidRPr="00364F79">
              <w:rPr>
                <w:color w:val="6A8759"/>
                <w:lang w:val="en-US"/>
              </w:rPr>
              <w:br/>
              <w:t xml:space="preserve">    </w:t>
            </w:r>
            <w:proofErr w:type="spellStart"/>
            <w:r w:rsidRPr="00364F79">
              <w:rPr>
                <w:color w:val="9876AA"/>
                <w:lang w:val="en-US"/>
              </w:rPr>
              <w:t>android</w:t>
            </w:r>
            <w:r w:rsidRPr="00364F79">
              <w:rPr>
                <w:color w:val="BABABA"/>
                <w:lang w:val="en-US"/>
              </w:rPr>
              <w:t>:textSize</w:t>
            </w:r>
            <w:proofErr w:type="spellEnd"/>
            <w:r w:rsidRPr="00364F79">
              <w:rPr>
                <w:color w:val="6A8759"/>
                <w:lang w:val="en-US"/>
              </w:rPr>
              <w:t xml:space="preserve">="15dp" </w:t>
            </w:r>
            <w:r w:rsidRPr="00364F79">
              <w:rPr>
                <w:color w:val="E8BF6A"/>
                <w:lang w:val="en-US"/>
              </w:rPr>
              <w:t>/&gt;</w:t>
            </w:r>
          </w:p>
          <w:p w:rsidR="00364F79" w:rsidRDefault="00364F79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</w:tc>
      </w:tr>
    </w:tbl>
    <w:p w:rsidR="00364F79" w:rsidRDefault="00364F79" w:rsidP="00004E03">
      <w:pPr>
        <w:rPr>
          <w:rFonts w:cs="Times New Roman"/>
          <w:b/>
          <w:szCs w:val="28"/>
          <w:lang w:val="en-US"/>
        </w:rPr>
      </w:pPr>
    </w:p>
    <w:p w:rsidR="00350FEA" w:rsidRDefault="00350FEA">
      <w:pPr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  <w:lang w:val="en-US"/>
        </w:rPr>
        <w:br w:type="page"/>
      </w:r>
    </w:p>
    <w:p w:rsidR="00350FEA" w:rsidRDefault="00350FEA" w:rsidP="00004E03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Блок-схема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50FEA" w:rsidTr="00350FEA">
        <w:tc>
          <w:tcPr>
            <w:tcW w:w="9571" w:type="dxa"/>
          </w:tcPr>
          <w:p w:rsidR="00350FEA" w:rsidRPr="00350FEA" w:rsidRDefault="00350FEA" w:rsidP="00004E03">
            <w:pPr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Фрагмент 1</w:t>
            </w:r>
          </w:p>
        </w:tc>
      </w:tr>
      <w:tr w:rsidR="00350FEA" w:rsidTr="00350FEA">
        <w:tc>
          <w:tcPr>
            <w:tcW w:w="9571" w:type="dxa"/>
          </w:tcPr>
          <w:p w:rsidR="00350FEA" w:rsidRDefault="00350FEA" w:rsidP="00004E03">
            <w:pPr>
              <w:rPr>
                <w:rFonts w:cs="Times New Roman"/>
                <w:b/>
                <w:szCs w:val="28"/>
              </w:rPr>
            </w:pPr>
            <w:r w:rsidRPr="00350FEA">
              <w:rPr>
                <w:rFonts w:cs="Times New Roman"/>
                <w:b/>
                <w:szCs w:val="28"/>
                <w:lang w:val="en-US"/>
              </w:rPr>
              <w:drawing>
                <wp:inline distT="0" distB="0" distL="0" distR="0" wp14:anchorId="52E9E9C4" wp14:editId="60E10E26">
                  <wp:extent cx="3147333" cy="4625741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333" cy="4625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FEA" w:rsidRDefault="00350FEA" w:rsidP="00004E03">
            <w:pPr>
              <w:rPr>
                <w:rFonts w:cs="Times New Roman"/>
                <w:b/>
                <w:szCs w:val="28"/>
              </w:rPr>
            </w:pPr>
            <w:r w:rsidRPr="00350FEA">
              <w:rPr>
                <w:rFonts w:cs="Times New Roman"/>
                <w:b/>
                <w:szCs w:val="28"/>
              </w:rPr>
              <w:lastRenderedPageBreak/>
              <w:drawing>
                <wp:inline distT="0" distB="0" distL="0" distR="0" wp14:anchorId="6A5C851D" wp14:editId="0AF4BC08">
                  <wp:extent cx="3305748" cy="4744720"/>
                  <wp:effectExtent l="0" t="0" r="952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6034" cy="4745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0FEA" w:rsidRPr="00350FEA" w:rsidRDefault="00350FEA" w:rsidP="00004E03">
            <w:pPr>
              <w:rPr>
                <w:rFonts w:cs="Times New Roman"/>
                <w:b/>
                <w:szCs w:val="28"/>
              </w:rPr>
            </w:pPr>
            <w:r w:rsidRPr="00350FEA">
              <w:rPr>
                <w:rFonts w:cs="Times New Roman"/>
                <w:b/>
                <w:szCs w:val="28"/>
              </w:rPr>
              <w:drawing>
                <wp:inline distT="0" distB="0" distL="0" distR="0" wp14:anchorId="38730528" wp14:editId="2F998E66">
                  <wp:extent cx="3677127" cy="4378960"/>
                  <wp:effectExtent l="0" t="0" r="0" b="254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5447" cy="437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FEA" w:rsidRDefault="00350FEA" w:rsidP="00004E03">
      <w:pPr>
        <w:rPr>
          <w:rFonts w:cs="Times New Roman"/>
          <w:b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50FEA" w:rsidTr="00350FEA">
        <w:tc>
          <w:tcPr>
            <w:tcW w:w="9571" w:type="dxa"/>
          </w:tcPr>
          <w:p w:rsidR="00350FEA" w:rsidRPr="00350FEA" w:rsidRDefault="00350FEA" w:rsidP="00004E03">
            <w:pPr>
              <w:rPr>
                <w:rFonts w:cs="Times New Roman"/>
                <w:b/>
                <w:szCs w:val="28"/>
                <w:lang w:val="en-US"/>
              </w:rPr>
            </w:pPr>
            <w:r>
              <w:rPr>
                <w:rFonts w:cs="Times New Roman"/>
                <w:b/>
                <w:szCs w:val="28"/>
              </w:rPr>
              <w:t>Фрагмент 2</w:t>
            </w:r>
          </w:p>
        </w:tc>
      </w:tr>
      <w:tr w:rsidR="00350FEA" w:rsidTr="00350FEA">
        <w:tc>
          <w:tcPr>
            <w:tcW w:w="9571" w:type="dxa"/>
          </w:tcPr>
          <w:p w:rsidR="00350FEA" w:rsidRDefault="007B411D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7B411D">
              <w:rPr>
                <w:rFonts w:cs="Times New Roman"/>
                <w:b/>
                <w:szCs w:val="28"/>
                <w:lang w:val="en-US"/>
              </w:rPr>
              <w:drawing>
                <wp:inline distT="0" distB="0" distL="0" distR="0" wp14:anchorId="73562411" wp14:editId="3DB78957">
                  <wp:extent cx="2575783" cy="3635055"/>
                  <wp:effectExtent l="0" t="0" r="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783" cy="3635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11D" w:rsidRPr="007B411D" w:rsidRDefault="007B411D" w:rsidP="00004E03">
            <w:pPr>
              <w:rPr>
                <w:rFonts w:cs="Times New Roman"/>
                <w:b/>
                <w:szCs w:val="28"/>
                <w:lang w:val="en-US"/>
              </w:rPr>
            </w:pPr>
          </w:p>
          <w:p w:rsidR="007B411D" w:rsidRDefault="007B411D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7B411D">
              <w:rPr>
                <w:rFonts w:cs="Times New Roman"/>
                <w:b/>
                <w:szCs w:val="28"/>
                <w:lang w:val="en-US"/>
              </w:rPr>
              <w:drawing>
                <wp:inline distT="0" distB="0" distL="0" distR="0" wp14:anchorId="26FF0FCD" wp14:editId="0E08AA15">
                  <wp:extent cx="3373120" cy="4284315"/>
                  <wp:effectExtent l="0" t="0" r="0" b="254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3413" cy="4284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B411D" w:rsidRPr="007B411D" w:rsidRDefault="007B411D" w:rsidP="00004E03">
            <w:pPr>
              <w:rPr>
                <w:rFonts w:cs="Times New Roman"/>
                <w:b/>
                <w:szCs w:val="28"/>
                <w:lang w:val="en-US"/>
              </w:rPr>
            </w:pPr>
            <w:r w:rsidRPr="007B411D">
              <w:rPr>
                <w:rFonts w:cs="Times New Roman"/>
                <w:b/>
                <w:szCs w:val="28"/>
                <w:lang w:val="en-US"/>
              </w:rPr>
              <w:lastRenderedPageBreak/>
              <w:drawing>
                <wp:inline distT="0" distB="0" distL="0" distR="0" wp14:anchorId="7CA8B78C" wp14:editId="7BD44331">
                  <wp:extent cx="3322320" cy="3790693"/>
                  <wp:effectExtent l="0" t="0" r="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3791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64F79" w:rsidRDefault="00364F79" w:rsidP="00004E03">
      <w:pPr>
        <w:rPr>
          <w:rFonts w:cs="Times New Roman"/>
          <w:b/>
          <w:szCs w:val="28"/>
        </w:rPr>
      </w:pPr>
      <w:bookmarkStart w:id="0" w:name="_GoBack"/>
      <w:bookmarkEnd w:id="0"/>
      <w:r>
        <w:rPr>
          <w:rFonts w:cs="Times New Roman"/>
          <w:b/>
          <w:szCs w:val="28"/>
          <w:lang w:val="en-US"/>
        </w:rPr>
        <w:lastRenderedPageBreak/>
        <w:br w:type="page"/>
      </w:r>
      <w:r w:rsidR="00350FEA">
        <w:rPr>
          <w:rFonts w:cs="Times New Roman"/>
          <w:b/>
          <w:szCs w:val="28"/>
        </w:rPr>
        <w:lastRenderedPageBreak/>
        <w:t>Тестовые ситуации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0FEA" w:rsidTr="00350FEA">
        <w:tc>
          <w:tcPr>
            <w:tcW w:w="4785" w:type="dxa"/>
          </w:tcPr>
          <w:p w:rsidR="00350FEA" w:rsidRDefault="00350FEA" w:rsidP="00004E03">
            <w:pPr>
              <w:rPr>
                <w:rFonts w:cs="Times New Roman"/>
                <w:b/>
                <w:szCs w:val="28"/>
              </w:rPr>
            </w:pPr>
            <w:r w:rsidRPr="00350FEA">
              <w:rPr>
                <w:rFonts w:cs="Times New Roman"/>
                <w:b/>
                <w:szCs w:val="28"/>
              </w:rPr>
              <w:drawing>
                <wp:inline distT="0" distB="0" distL="0" distR="0" wp14:anchorId="1F5A8F81" wp14:editId="62C4FCD3">
                  <wp:extent cx="2217612" cy="4016088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4016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50FEA" w:rsidRDefault="00350FEA" w:rsidP="00004E03">
            <w:pPr>
              <w:rPr>
                <w:rFonts w:cs="Times New Roman"/>
                <w:b/>
                <w:szCs w:val="28"/>
              </w:rPr>
            </w:pPr>
            <w:r w:rsidRPr="00350FEA">
              <w:rPr>
                <w:rFonts w:cs="Times New Roman"/>
                <w:b/>
                <w:szCs w:val="28"/>
              </w:rPr>
              <w:drawing>
                <wp:inline distT="0" distB="0" distL="0" distR="0" wp14:anchorId="2171573A" wp14:editId="776A6A5B">
                  <wp:extent cx="2209992" cy="3977985"/>
                  <wp:effectExtent l="0" t="0" r="0" b="381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992" cy="397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FEA" w:rsidRDefault="00350FEA" w:rsidP="00004E03">
      <w:pPr>
        <w:rPr>
          <w:rFonts w:cs="Times New Roman"/>
          <w:b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0FEA" w:rsidTr="00350FEA">
        <w:tc>
          <w:tcPr>
            <w:tcW w:w="4785" w:type="dxa"/>
          </w:tcPr>
          <w:p w:rsidR="00350FEA" w:rsidRDefault="00350FEA" w:rsidP="00004E03">
            <w:pPr>
              <w:rPr>
                <w:rFonts w:cs="Times New Roman"/>
                <w:b/>
                <w:szCs w:val="28"/>
              </w:rPr>
            </w:pPr>
            <w:r w:rsidRPr="00350FEA">
              <w:rPr>
                <w:rFonts w:cs="Times New Roman"/>
                <w:b/>
                <w:szCs w:val="28"/>
              </w:rPr>
              <w:drawing>
                <wp:inline distT="0" distB="0" distL="0" distR="0" wp14:anchorId="224438E2" wp14:editId="751C1AAA">
                  <wp:extent cx="2187130" cy="4046571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7130" cy="404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50FEA" w:rsidRDefault="00350FEA" w:rsidP="00004E03">
            <w:pPr>
              <w:rPr>
                <w:rFonts w:cs="Times New Roman"/>
                <w:b/>
                <w:szCs w:val="28"/>
              </w:rPr>
            </w:pPr>
          </w:p>
        </w:tc>
      </w:tr>
    </w:tbl>
    <w:p w:rsidR="00350FEA" w:rsidRDefault="00350FEA" w:rsidP="00004E03">
      <w:pPr>
        <w:rPr>
          <w:rFonts w:cs="Times New Roman"/>
          <w:b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350FEA" w:rsidTr="00350FEA">
        <w:tc>
          <w:tcPr>
            <w:tcW w:w="4785" w:type="dxa"/>
          </w:tcPr>
          <w:p w:rsidR="00350FEA" w:rsidRDefault="00350FEA" w:rsidP="00004E03">
            <w:pPr>
              <w:rPr>
                <w:rFonts w:cs="Times New Roman"/>
                <w:b/>
                <w:szCs w:val="28"/>
              </w:rPr>
            </w:pPr>
            <w:r w:rsidRPr="00350FEA">
              <w:rPr>
                <w:rFonts w:cs="Times New Roman"/>
                <w:b/>
                <w:szCs w:val="28"/>
              </w:rPr>
              <w:lastRenderedPageBreak/>
              <w:drawing>
                <wp:inline distT="0" distB="0" distL="0" distR="0" wp14:anchorId="1A2AD79E" wp14:editId="770543E0">
                  <wp:extent cx="2149026" cy="3947502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9026" cy="394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350FEA" w:rsidRDefault="00350FEA" w:rsidP="00004E03">
            <w:pPr>
              <w:rPr>
                <w:rFonts w:cs="Times New Roman"/>
                <w:b/>
                <w:szCs w:val="28"/>
              </w:rPr>
            </w:pPr>
            <w:r w:rsidRPr="00350FEA">
              <w:rPr>
                <w:rFonts w:cs="Times New Roman"/>
                <w:b/>
                <w:szCs w:val="28"/>
              </w:rPr>
              <w:drawing>
                <wp:inline distT="0" distB="0" distL="0" distR="0" wp14:anchorId="4446EB41" wp14:editId="6FBBE478">
                  <wp:extent cx="2248095" cy="4023709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095" cy="4023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50FEA" w:rsidRPr="00350FEA" w:rsidRDefault="00350FEA" w:rsidP="00004E03">
      <w:pPr>
        <w:rPr>
          <w:rFonts w:cs="Times New Roman"/>
          <w:b/>
          <w:szCs w:val="28"/>
        </w:rPr>
      </w:pPr>
    </w:p>
    <w:sectPr w:rsidR="00350FEA" w:rsidRPr="00350FEA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23E03"/>
    <w:multiLevelType w:val="hybridMultilevel"/>
    <w:tmpl w:val="213E97A8"/>
    <w:lvl w:ilvl="0" w:tplc="AF0E633A">
      <w:start w:val="1"/>
      <w:numFmt w:val="decimal"/>
      <w:lvlText w:val="%1."/>
      <w:lvlJc w:val="left"/>
      <w:pPr>
        <w:ind w:left="2061" w:hanging="360"/>
      </w:pPr>
    </w:lvl>
    <w:lvl w:ilvl="1" w:tplc="04190019">
      <w:start w:val="1"/>
      <w:numFmt w:val="lowerLetter"/>
      <w:lvlText w:val="%2."/>
      <w:lvlJc w:val="left"/>
      <w:pPr>
        <w:ind w:left="2781" w:hanging="360"/>
      </w:pPr>
    </w:lvl>
    <w:lvl w:ilvl="2" w:tplc="0419001B">
      <w:start w:val="1"/>
      <w:numFmt w:val="lowerRoman"/>
      <w:lvlText w:val="%3."/>
      <w:lvlJc w:val="right"/>
      <w:pPr>
        <w:ind w:left="3501" w:hanging="180"/>
      </w:pPr>
    </w:lvl>
    <w:lvl w:ilvl="3" w:tplc="0419000F">
      <w:start w:val="1"/>
      <w:numFmt w:val="decimal"/>
      <w:lvlText w:val="%4."/>
      <w:lvlJc w:val="left"/>
      <w:pPr>
        <w:ind w:left="4221" w:hanging="360"/>
      </w:pPr>
    </w:lvl>
    <w:lvl w:ilvl="4" w:tplc="04190019">
      <w:start w:val="1"/>
      <w:numFmt w:val="lowerLetter"/>
      <w:lvlText w:val="%5."/>
      <w:lvlJc w:val="left"/>
      <w:pPr>
        <w:ind w:left="4941" w:hanging="360"/>
      </w:pPr>
    </w:lvl>
    <w:lvl w:ilvl="5" w:tplc="0419001B">
      <w:start w:val="1"/>
      <w:numFmt w:val="lowerRoman"/>
      <w:lvlText w:val="%6."/>
      <w:lvlJc w:val="right"/>
      <w:pPr>
        <w:ind w:left="5661" w:hanging="180"/>
      </w:pPr>
    </w:lvl>
    <w:lvl w:ilvl="6" w:tplc="0419000F">
      <w:start w:val="1"/>
      <w:numFmt w:val="decimal"/>
      <w:lvlText w:val="%7."/>
      <w:lvlJc w:val="left"/>
      <w:pPr>
        <w:ind w:left="6381" w:hanging="360"/>
      </w:pPr>
    </w:lvl>
    <w:lvl w:ilvl="7" w:tplc="04190019">
      <w:start w:val="1"/>
      <w:numFmt w:val="lowerLetter"/>
      <w:lvlText w:val="%8."/>
      <w:lvlJc w:val="left"/>
      <w:pPr>
        <w:ind w:left="7101" w:hanging="360"/>
      </w:pPr>
    </w:lvl>
    <w:lvl w:ilvl="8" w:tplc="0419001B">
      <w:start w:val="1"/>
      <w:numFmt w:val="lowerRoman"/>
      <w:lvlText w:val="%9."/>
      <w:lvlJc w:val="right"/>
      <w:pPr>
        <w:ind w:left="782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F79"/>
    <w:rsid w:val="00004E03"/>
    <w:rsid w:val="000513C3"/>
    <w:rsid w:val="001D6E86"/>
    <w:rsid w:val="002502AF"/>
    <w:rsid w:val="00290B25"/>
    <w:rsid w:val="002926CA"/>
    <w:rsid w:val="00350268"/>
    <w:rsid w:val="00350FEA"/>
    <w:rsid w:val="00364F79"/>
    <w:rsid w:val="003D4F86"/>
    <w:rsid w:val="00405417"/>
    <w:rsid w:val="005F4875"/>
    <w:rsid w:val="0075018D"/>
    <w:rsid w:val="007B411D"/>
    <w:rsid w:val="0090349B"/>
    <w:rsid w:val="009636CD"/>
    <w:rsid w:val="009B441E"/>
    <w:rsid w:val="00A64B5A"/>
    <w:rsid w:val="00AA6BE1"/>
    <w:rsid w:val="00AE0F3B"/>
    <w:rsid w:val="00B86EEB"/>
    <w:rsid w:val="00BF5D1F"/>
    <w:rsid w:val="00CD2316"/>
    <w:rsid w:val="00D149A8"/>
    <w:rsid w:val="00DA0919"/>
    <w:rsid w:val="00E8214B"/>
    <w:rsid w:val="00F127D7"/>
    <w:rsid w:val="00F853F6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25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9636CD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963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4F7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B25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a9">
    <w:name w:val="List Paragraph"/>
    <w:basedOn w:val="a"/>
    <w:uiPriority w:val="34"/>
    <w:qFormat/>
    <w:rsid w:val="009636CD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a">
    <w:name w:val="Table Grid"/>
    <w:basedOn w:val="a1"/>
    <w:uiPriority w:val="59"/>
    <w:rsid w:val="00963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64F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64F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1064;&#1072;&#1073;&#1083;&#1086;&#1085;%20&#1086;&#1090;&#1095;&#1077;&#1090;&#1086;&#1074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отчетов</Template>
  <TotalTime>37</TotalTime>
  <Pages>22</Pages>
  <Words>3087</Words>
  <Characters>17598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20644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Ziyatdinova</dc:creator>
  <cp:lastModifiedBy>Alina Ziyatdinova</cp:lastModifiedBy>
  <cp:revision>1</cp:revision>
  <dcterms:created xsi:type="dcterms:W3CDTF">2023-12-18T16:18:00Z</dcterms:created>
  <dcterms:modified xsi:type="dcterms:W3CDTF">2023-12-18T16:55:00Z</dcterms:modified>
</cp:coreProperties>
</file>